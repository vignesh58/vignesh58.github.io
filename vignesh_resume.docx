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78" w:type="dxa"/>
        <w:tblInd w:w="4" w:type="dxa"/>
        <w:tblLayout w:type="fixed"/>
        <w:tblLook w:val="04A0" w:firstRow="1" w:lastRow="0" w:firstColumn="1" w:lastColumn="0" w:noHBand="0" w:noVBand="1"/>
      </w:tblPr>
      <w:tblGrid>
        <w:gridCol w:w="104"/>
        <w:gridCol w:w="10110"/>
        <w:gridCol w:w="104"/>
        <w:gridCol w:w="360"/>
      </w:tblGrid>
      <w:tr w:rsidR="00083491" w:rsidRPr="00FA7B5B" w14:paraId="40519C5D" w14:textId="77777777" w:rsidTr="001C4D97">
        <w:trPr>
          <w:gridBefore w:val="1"/>
          <w:wBefore w:w="104" w:type="dxa"/>
          <w:trHeight w:val="720"/>
        </w:trPr>
        <w:tc>
          <w:tcPr>
            <w:tcW w:w="10214" w:type="dxa"/>
            <w:gridSpan w:val="2"/>
          </w:tcPr>
          <w:tbl>
            <w:tblPr>
              <w:tblW w:w="5881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5881"/>
            </w:tblGrid>
            <w:tr w:rsidR="00083491" w:rsidRPr="002D44B0" w14:paraId="27279AAD" w14:textId="77777777" w:rsidTr="002B09E5">
              <w:trPr>
                <w:trHeight w:val="96"/>
              </w:trPr>
              <w:tc>
                <w:tcPr>
                  <w:tcW w:w="5881" w:type="dxa"/>
                </w:tcPr>
                <w:p w14:paraId="1D281E85" w14:textId="51069755" w:rsidR="00083491" w:rsidRPr="00D35438" w:rsidRDefault="00DA78BE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B2A1C7"/>
                      <w:sz w:val="42"/>
                      <w:szCs w:val="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B2A1C7"/>
                      <w:sz w:val="42"/>
                      <w:szCs w:val="42"/>
                    </w:rPr>
                    <w:t>Vignesh.U</w:t>
                  </w:r>
                  <w:proofErr w:type="spellEnd"/>
                </w:p>
              </w:tc>
            </w:tr>
            <w:tr w:rsidR="00083491" w:rsidRPr="002D44B0" w14:paraId="17E446B6" w14:textId="77777777" w:rsidTr="002B09E5">
              <w:trPr>
                <w:trHeight w:val="96"/>
              </w:trPr>
              <w:tc>
                <w:tcPr>
                  <w:tcW w:w="5881" w:type="dxa"/>
                </w:tcPr>
                <w:p w14:paraId="3565A7D4" w14:textId="77777777" w:rsidR="00083491" w:rsidRPr="002D44B0" w:rsidRDefault="00083491" w:rsidP="0052410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</w:p>
              </w:tc>
            </w:tr>
          </w:tbl>
          <w:p w14:paraId="2B796DAA" w14:textId="77777777"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14:paraId="6C70D96A" w14:textId="77777777"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A03313" w14:paraId="0F09EE6D" w14:textId="77777777" w:rsidTr="001C4D97">
        <w:trPr>
          <w:gridBefore w:val="1"/>
          <w:gridAfter w:val="1"/>
          <w:wBefore w:w="104" w:type="dxa"/>
          <w:wAfter w:w="360" w:type="dxa"/>
          <w:trHeight w:val="377"/>
        </w:trPr>
        <w:tc>
          <w:tcPr>
            <w:tcW w:w="10214" w:type="dxa"/>
            <w:gridSpan w:val="2"/>
          </w:tcPr>
          <w:p w14:paraId="15E86225" w14:textId="77777777" w:rsidR="009D0059" w:rsidRPr="00A03313" w:rsidRDefault="009D0059" w:rsidP="002D44B0">
            <w:pPr>
              <w:spacing w:after="0" w:line="240" w:lineRule="auto"/>
              <w:rPr>
                <w:rFonts w:ascii="Calibri Light" w:hAnsi="Calibri Light" w:cs="Calibri Light"/>
                <w:sz w:val="22"/>
                <w:szCs w:val="22"/>
                <w:lang w:val="fr-FR"/>
              </w:rPr>
            </w:pPr>
          </w:p>
        </w:tc>
      </w:tr>
      <w:tr w:rsidR="00A34C4E" w:rsidRPr="00A03313" w14:paraId="620EAAD1" w14:textId="77777777" w:rsidTr="001C4D97">
        <w:trPr>
          <w:gridAfter w:val="2"/>
          <w:wAfter w:w="464" w:type="dxa"/>
          <w:trHeight w:val="1998"/>
        </w:trPr>
        <w:tc>
          <w:tcPr>
            <w:tcW w:w="10214" w:type="dxa"/>
            <w:gridSpan w:val="2"/>
          </w:tcPr>
          <w:p w14:paraId="0B0C7BEE" w14:textId="77777777" w:rsidR="009337DC" w:rsidRPr="00A03313" w:rsidRDefault="009337DC" w:rsidP="002D44B0">
            <w:pPr>
              <w:spacing w:after="0" w:line="240" w:lineRule="auto"/>
              <w:rPr>
                <w:rFonts w:ascii="Calibri Light" w:hAnsi="Calibri Light" w:cs="Calibri Light"/>
                <w:sz w:val="22"/>
                <w:szCs w:val="22"/>
                <w:lang w:val="fr-FR"/>
              </w:rPr>
            </w:pPr>
          </w:p>
          <w:tbl>
            <w:tblPr>
              <w:tblW w:w="10169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69"/>
            </w:tblGrid>
            <w:tr w:rsidR="00A34C4E" w:rsidRPr="00A03313" w14:paraId="5314FA62" w14:textId="77777777" w:rsidTr="00142433">
              <w:trPr>
                <w:trHeight w:val="147"/>
              </w:trPr>
              <w:tc>
                <w:tcPr>
                  <w:tcW w:w="1016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78FB1301" w14:textId="77777777" w:rsidR="00A34C4E" w:rsidRPr="00D35438" w:rsidRDefault="00E31A45" w:rsidP="002D44B0">
                  <w:pPr>
                    <w:spacing w:after="0" w:line="240" w:lineRule="auto"/>
                    <w:rPr>
                      <w:rFonts w:ascii="Calibri Light" w:hAnsi="Calibri Light" w:cs="Calibri Light"/>
                      <w:b/>
                      <w:bCs/>
                      <w:color w:val="365F91"/>
                      <w:sz w:val="22"/>
                      <w:szCs w:val="22"/>
                    </w:rPr>
                  </w:pPr>
                  <w:r w:rsidRPr="00D35438">
                    <w:rPr>
                      <w:rFonts w:ascii="Calibri Light" w:hAnsi="Calibri Light" w:cs="Calibri Light"/>
                      <w:b/>
                      <w:bCs/>
                      <w:color w:val="365F91"/>
                      <w:sz w:val="22"/>
                      <w:szCs w:val="22"/>
                    </w:rPr>
                    <w:t xml:space="preserve">Career </w:t>
                  </w:r>
                  <w:r w:rsidR="00BF6970" w:rsidRPr="00D35438">
                    <w:rPr>
                      <w:rFonts w:ascii="Calibri Light" w:hAnsi="Calibri Light" w:cs="Calibri Light"/>
                      <w:b/>
                      <w:bCs/>
                      <w:color w:val="365F91"/>
                      <w:sz w:val="22"/>
                      <w:szCs w:val="22"/>
                    </w:rPr>
                    <w:t>Objective</w:t>
                  </w:r>
                </w:p>
              </w:tc>
            </w:tr>
            <w:tr w:rsidR="00A34C4E" w:rsidRPr="00A03313" w14:paraId="4A283C95" w14:textId="77777777" w:rsidTr="00D35607">
              <w:trPr>
                <w:trHeight w:val="873"/>
              </w:trPr>
              <w:tc>
                <w:tcPr>
                  <w:tcW w:w="10169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3C6D3B40" w14:textId="14A0E4FF" w:rsidR="0059158C" w:rsidRDefault="0059158C" w:rsidP="001D784B">
                  <w:pPr>
                    <w:pStyle w:val="Normal1"/>
                    <w:spacing w:before="6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To work for an organization which provides opportunity to improve my skills and</w:t>
                  </w:r>
                </w:p>
                <w:p w14:paraId="66D66687" w14:textId="2462F425" w:rsidR="002D2816" w:rsidRPr="0059158C" w:rsidRDefault="0059158C" w:rsidP="0059158C">
                  <w:pPr>
                    <w:pStyle w:val="Normal1"/>
                    <w:spacing w:before="60"/>
                    <w:ind w:left="404" w:hanging="36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Knowledge to grow along with the organization.</w:t>
                  </w:r>
                </w:p>
              </w:tc>
            </w:tr>
          </w:tbl>
          <w:p w14:paraId="04A8FD6B" w14:textId="77777777" w:rsidR="009337DC" w:rsidRPr="00A03313" w:rsidRDefault="009337DC" w:rsidP="002D44B0">
            <w:pPr>
              <w:spacing w:after="0" w:line="240" w:lineRule="auto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436EF" w:rsidRPr="00A03313" w14:paraId="2FE246C6" w14:textId="77777777" w:rsidTr="001C4D97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1"/>
          <w:gridAfter w:val="1"/>
          <w:wBefore w:w="104" w:type="dxa"/>
          <w:wAfter w:w="360" w:type="dxa"/>
          <w:trHeight w:val="145"/>
        </w:trPr>
        <w:tc>
          <w:tcPr>
            <w:tcW w:w="10214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67BBEF90" w14:textId="77777777" w:rsidR="002436EF" w:rsidRPr="00D35438" w:rsidRDefault="002436EF" w:rsidP="009542F9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</w:pPr>
            <w:r w:rsidRPr="00D35438"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  <w:t>Education</w:t>
            </w:r>
          </w:p>
        </w:tc>
      </w:tr>
      <w:tr w:rsidR="002436EF" w:rsidRPr="00A03313" w14:paraId="7870F6AE" w14:textId="77777777" w:rsidTr="001C4D97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1"/>
          <w:gridAfter w:val="1"/>
          <w:wBefore w:w="104" w:type="dxa"/>
          <w:wAfter w:w="360" w:type="dxa"/>
          <w:trHeight w:val="145"/>
        </w:trPr>
        <w:tc>
          <w:tcPr>
            <w:tcW w:w="10214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99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3"/>
              <w:gridCol w:w="2304"/>
              <w:gridCol w:w="1800"/>
              <w:gridCol w:w="1620"/>
              <w:gridCol w:w="2790"/>
            </w:tblGrid>
            <w:tr w:rsidR="00D35607" w:rsidRPr="00A03313" w14:paraId="2A3260A4" w14:textId="77777777" w:rsidTr="00D35607">
              <w:trPr>
                <w:trHeight w:val="557"/>
              </w:trPr>
              <w:tc>
                <w:tcPr>
                  <w:tcW w:w="1453" w:type="dxa"/>
                </w:tcPr>
                <w:p w14:paraId="16C1DD25" w14:textId="77777777" w:rsidR="00D35607" w:rsidRPr="00A03313" w:rsidRDefault="00D35607" w:rsidP="00D35607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  <w:t>Degree</w:t>
                  </w:r>
                </w:p>
              </w:tc>
              <w:tc>
                <w:tcPr>
                  <w:tcW w:w="2304" w:type="dxa"/>
                </w:tcPr>
                <w:p w14:paraId="264D854C" w14:textId="77777777" w:rsidR="00D35607" w:rsidRPr="00A03313" w:rsidRDefault="00D35607" w:rsidP="00D35607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  <w:t>Institute</w:t>
                  </w:r>
                </w:p>
              </w:tc>
              <w:tc>
                <w:tcPr>
                  <w:tcW w:w="1800" w:type="dxa"/>
                </w:tcPr>
                <w:p w14:paraId="06FF7893" w14:textId="77777777" w:rsidR="00D35607" w:rsidRPr="00A03313" w:rsidRDefault="00D35607" w:rsidP="00D35607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  <w:t>University/Board</w:t>
                  </w:r>
                </w:p>
              </w:tc>
              <w:tc>
                <w:tcPr>
                  <w:tcW w:w="1620" w:type="dxa"/>
                </w:tcPr>
                <w:p w14:paraId="11C14937" w14:textId="77777777" w:rsidR="00D35607" w:rsidRPr="00A03313" w:rsidRDefault="00D35607" w:rsidP="00D35607">
                  <w:pPr>
                    <w:spacing w:after="0" w:line="240" w:lineRule="auto"/>
                    <w:jc w:val="center"/>
                    <w:rPr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2790" w:type="dxa"/>
                </w:tcPr>
                <w:p w14:paraId="3F228418" w14:textId="77777777" w:rsidR="00D35607" w:rsidRPr="00A03313" w:rsidRDefault="00D35607" w:rsidP="00D35607">
                  <w:pPr>
                    <w:tabs>
                      <w:tab w:val="left" w:pos="1275"/>
                      <w:tab w:val="center" w:pos="2205"/>
                    </w:tabs>
                    <w:spacing w:after="0" w:line="240" w:lineRule="auto"/>
                    <w:jc w:val="left"/>
                    <w:rPr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  <w:t>% marks / CGPA</w:t>
                  </w:r>
                </w:p>
              </w:tc>
            </w:tr>
            <w:tr w:rsidR="00D35607" w:rsidRPr="00A03313" w14:paraId="65AEAB69" w14:textId="77777777" w:rsidTr="00D35607">
              <w:trPr>
                <w:trHeight w:val="586"/>
              </w:trPr>
              <w:tc>
                <w:tcPr>
                  <w:tcW w:w="1453" w:type="dxa"/>
                </w:tcPr>
                <w:p w14:paraId="69B237D6" w14:textId="77777777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B.Tech</w:t>
                  </w:r>
                  <w:proofErr w:type="spellEnd"/>
                  <w:proofErr w:type="gramEnd"/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 (IT)</w:t>
                  </w:r>
                </w:p>
              </w:tc>
              <w:tc>
                <w:tcPr>
                  <w:tcW w:w="2304" w:type="dxa"/>
                </w:tcPr>
                <w:p w14:paraId="7514F8C9" w14:textId="77777777" w:rsidR="00D35607" w:rsidRPr="00A03313" w:rsidRDefault="00D35607" w:rsidP="00D35607">
                  <w:pPr>
                    <w:spacing w:after="0" w:line="240" w:lineRule="auto"/>
                    <w:jc w:val="left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R.M.D Engineering College</w:t>
                  </w:r>
                </w:p>
              </w:tc>
              <w:tc>
                <w:tcPr>
                  <w:tcW w:w="1800" w:type="dxa"/>
                </w:tcPr>
                <w:p w14:paraId="40993460" w14:textId="77777777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Anna University</w:t>
                  </w:r>
                </w:p>
              </w:tc>
              <w:tc>
                <w:tcPr>
                  <w:tcW w:w="1620" w:type="dxa"/>
                </w:tcPr>
                <w:p w14:paraId="507B1C5E" w14:textId="09B4D9CB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201</w:t>
                  </w:r>
                  <w:r w:rsidR="00DA78BE">
                    <w:rPr>
                      <w:rFonts w:ascii="Calibri Light" w:hAnsi="Calibri Light" w:cs="Calibri Light"/>
                      <w:sz w:val="22"/>
                      <w:szCs w:val="22"/>
                    </w:rPr>
                    <w:t>5</w:t>
                  </w: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-201</w:t>
                  </w:r>
                  <w:r w:rsidR="00DA78BE">
                    <w:rPr>
                      <w:rFonts w:ascii="Calibri Light" w:hAnsi="Calibri Light" w:cs="Calibri Light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2790" w:type="dxa"/>
                </w:tcPr>
                <w:p w14:paraId="1DFC25A8" w14:textId="2B42C25E" w:rsidR="00D35607" w:rsidRPr="00A03313" w:rsidRDefault="00DA78BE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>7.6</w:t>
                  </w:r>
                  <w:r w:rsidR="00873A3E">
                    <w:rPr>
                      <w:rFonts w:ascii="Calibri Light" w:hAnsi="Calibri Light" w:cs="Calibri Light"/>
                      <w:sz w:val="22"/>
                      <w:szCs w:val="22"/>
                    </w:rPr>
                    <w:t>2</w:t>
                  </w:r>
                </w:p>
                <w:p w14:paraId="6D3D59E6" w14:textId="71A405E2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(Till </w:t>
                  </w:r>
                  <w:r w:rsidR="00873A3E">
                    <w:rPr>
                      <w:rFonts w:ascii="Calibri Light" w:hAnsi="Calibri Light" w:cs="Calibri Light"/>
                      <w:sz w:val="22"/>
                      <w:szCs w:val="22"/>
                    </w:rPr>
                    <w:t>6</w:t>
                  </w: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  <w:vertAlign w:val="superscript"/>
                    </w:rPr>
                    <w:t>th</w:t>
                  </w: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 semester)</w:t>
                  </w:r>
                </w:p>
              </w:tc>
            </w:tr>
            <w:tr w:rsidR="00D35607" w:rsidRPr="00A03313" w14:paraId="3D5FC8AD" w14:textId="77777777" w:rsidTr="00D35607">
              <w:trPr>
                <w:trHeight w:val="820"/>
              </w:trPr>
              <w:tc>
                <w:tcPr>
                  <w:tcW w:w="1453" w:type="dxa"/>
                </w:tcPr>
                <w:p w14:paraId="78F2D9D8" w14:textId="77777777" w:rsidR="00D35607" w:rsidRPr="00A03313" w:rsidRDefault="00D35607" w:rsidP="00D35607">
                  <w:pPr>
                    <w:spacing w:after="0" w:line="240" w:lineRule="auto"/>
                    <w:jc w:val="left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HSC - XII</w:t>
                  </w:r>
                </w:p>
              </w:tc>
              <w:tc>
                <w:tcPr>
                  <w:tcW w:w="2304" w:type="dxa"/>
                </w:tcPr>
                <w:p w14:paraId="179C3998" w14:textId="2458957E" w:rsidR="00D35607" w:rsidRPr="00A03313" w:rsidRDefault="00DA78BE" w:rsidP="00D35607">
                  <w:pPr>
                    <w:spacing w:after="0" w:line="240" w:lineRule="auto"/>
                    <w:jc w:val="left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>Vela</w:t>
                  </w:r>
                  <w:r w:rsidR="000C78A5">
                    <w:rPr>
                      <w:rFonts w:ascii="Calibri Light" w:hAnsi="Calibri Light" w:cs="Calibri Light"/>
                      <w:sz w:val="22"/>
                      <w:szCs w:val="22"/>
                    </w:rPr>
                    <w:t>m</w:t>
                  </w:r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>mal</w:t>
                  </w:r>
                  <w:proofErr w:type="spellEnd"/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 Matriculation Higher Secondary School</w:t>
                  </w:r>
                </w:p>
              </w:tc>
              <w:tc>
                <w:tcPr>
                  <w:tcW w:w="1800" w:type="dxa"/>
                </w:tcPr>
                <w:p w14:paraId="5F5A3516" w14:textId="77777777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State Board</w:t>
                  </w:r>
                </w:p>
              </w:tc>
              <w:tc>
                <w:tcPr>
                  <w:tcW w:w="1620" w:type="dxa"/>
                </w:tcPr>
                <w:p w14:paraId="22B38807" w14:textId="56C372E8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201</w:t>
                  </w:r>
                  <w:r w:rsidR="00DA78BE">
                    <w:rPr>
                      <w:rFonts w:ascii="Calibri Light" w:hAnsi="Calibri Light" w:cs="Calibri Light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790" w:type="dxa"/>
                </w:tcPr>
                <w:p w14:paraId="5C7631C2" w14:textId="425DAE5A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91.</w:t>
                  </w:r>
                  <w:r w:rsidR="000C78A5">
                    <w:rPr>
                      <w:rFonts w:ascii="Calibri Light" w:hAnsi="Calibri Light" w:cs="Calibri Light"/>
                      <w:sz w:val="22"/>
                      <w:szCs w:val="22"/>
                    </w:rPr>
                    <w:t>5</w:t>
                  </w:r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>%</w:t>
                  </w:r>
                </w:p>
              </w:tc>
            </w:tr>
            <w:tr w:rsidR="00D35607" w:rsidRPr="00A03313" w14:paraId="5370D0E5" w14:textId="77777777" w:rsidTr="00D35607">
              <w:trPr>
                <w:trHeight w:val="835"/>
              </w:trPr>
              <w:tc>
                <w:tcPr>
                  <w:tcW w:w="1453" w:type="dxa"/>
                </w:tcPr>
                <w:p w14:paraId="1EA26F97" w14:textId="77777777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SSLC -X</w:t>
                  </w:r>
                </w:p>
              </w:tc>
              <w:tc>
                <w:tcPr>
                  <w:tcW w:w="2304" w:type="dxa"/>
                </w:tcPr>
                <w:p w14:paraId="589FA60E" w14:textId="27294DFA" w:rsidR="00D35607" w:rsidRPr="00A03313" w:rsidRDefault="00FA061F" w:rsidP="00D35607">
                  <w:pPr>
                    <w:spacing w:after="0" w:line="240" w:lineRule="auto"/>
                    <w:jc w:val="left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R.A.N </w:t>
                  </w:r>
                  <w:r w:rsidR="00D35607"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Matriculation School</w:t>
                  </w:r>
                </w:p>
              </w:tc>
              <w:tc>
                <w:tcPr>
                  <w:tcW w:w="1800" w:type="dxa"/>
                </w:tcPr>
                <w:p w14:paraId="7FB25BBF" w14:textId="77777777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State Board</w:t>
                  </w:r>
                </w:p>
              </w:tc>
              <w:tc>
                <w:tcPr>
                  <w:tcW w:w="1620" w:type="dxa"/>
                </w:tcPr>
                <w:p w14:paraId="7876A778" w14:textId="2299C0D4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201</w:t>
                  </w:r>
                  <w:r w:rsidR="00FA061F">
                    <w:rPr>
                      <w:rFonts w:ascii="Calibri Light" w:hAnsi="Calibri Light" w:cs="Calibri Light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790" w:type="dxa"/>
                </w:tcPr>
                <w:p w14:paraId="7B0394CF" w14:textId="3CECA1F0" w:rsidR="00D35607" w:rsidRPr="00A03313" w:rsidRDefault="00D35607" w:rsidP="00D35607">
                  <w:pPr>
                    <w:spacing w:after="0" w:line="240" w:lineRule="auto"/>
                    <w:rPr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9</w:t>
                  </w:r>
                  <w:r w:rsidR="000C78A5">
                    <w:rPr>
                      <w:rFonts w:ascii="Calibri Light" w:hAnsi="Calibri Light" w:cs="Calibri Light"/>
                      <w:sz w:val="22"/>
                      <w:szCs w:val="22"/>
                    </w:rPr>
                    <w:t>2.6</w:t>
                  </w:r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>%</w:t>
                  </w:r>
                </w:p>
              </w:tc>
            </w:tr>
          </w:tbl>
          <w:p w14:paraId="2A0AB93C" w14:textId="77777777" w:rsidR="002436EF" w:rsidRPr="00A03313" w:rsidRDefault="002436EF" w:rsidP="009542F9">
            <w:pPr>
              <w:spacing w:after="0" w:line="240" w:lineRule="auto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0C78A5" w:rsidRPr="00A03313" w14:paraId="1A521D2A" w14:textId="77777777" w:rsidTr="001C4D97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1"/>
          <w:gridAfter w:val="1"/>
          <w:wBefore w:w="104" w:type="dxa"/>
          <w:wAfter w:w="360" w:type="dxa"/>
          <w:trHeight w:val="145"/>
        </w:trPr>
        <w:tc>
          <w:tcPr>
            <w:tcW w:w="10214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606EEB9F" w14:textId="77777777" w:rsidR="000C78A5" w:rsidRPr="00A03313" w:rsidRDefault="000C78A5" w:rsidP="00D35607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</w:rPr>
            </w:pPr>
          </w:p>
        </w:tc>
      </w:tr>
      <w:tr w:rsidR="00CA4EDD" w:rsidRPr="00A03313" w14:paraId="7A91B208" w14:textId="77777777" w:rsidTr="001C4D97">
        <w:trPr>
          <w:gridBefore w:val="1"/>
          <w:gridAfter w:val="1"/>
          <w:wBefore w:w="104" w:type="dxa"/>
          <w:wAfter w:w="360" w:type="dxa"/>
          <w:trHeight w:val="3690"/>
        </w:trPr>
        <w:tc>
          <w:tcPr>
            <w:tcW w:w="10214" w:type="dxa"/>
            <w:gridSpan w:val="2"/>
          </w:tcPr>
          <w:tbl>
            <w:tblPr>
              <w:tblW w:w="10177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77"/>
            </w:tblGrid>
            <w:tr w:rsidR="00C54FB5" w:rsidRPr="00A03313" w14:paraId="7C6428D8" w14:textId="77777777" w:rsidTr="002D2816">
              <w:trPr>
                <w:trHeight w:val="350"/>
              </w:trPr>
              <w:tc>
                <w:tcPr>
                  <w:tcW w:w="1017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6EDD07D" w14:textId="77777777" w:rsidR="00C54FB5" w:rsidRPr="00D35438" w:rsidRDefault="00C54FB5" w:rsidP="002D2816">
                  <w:pPr>
                    <w:spacing w:after="0" w:line="240" w:lineRule="auto"/>
                    <w:rPr>
                      <w:rFonts w:ascii="Calibri Light" w:hAnsi="Calibri Light" w:cs="Calibri Light"/>
                      <w:b/>
                      <w:bCs/>
                      <w:color w:val="365F91"/>
                      <w:sz w:val="22"/>
                      <w:szCs w:val="22"/>
                    </w:rPr>
                  </w:pPr>
                  <w:r w:rsidRPr="00D35438">
                    <w:rPr>
                      <w:rFonts w:ascii="Calibri Light" w:hAnsi="Calibri Light" w:cs="Calibri Light"/>
                      <w:b/>
                      <w:bCs/>
                      <w:color w:val="365F91"/>
                      <w:sz w:val="22"/>
                      <w:szCs w:val="22"/>
                    </w:rPr>
                    <w:t>Area</w:t>
                  </w:r>
                  <w:r w:rsidR="00D35607">
                    <w:rPr>
                      <w:rFonts w:ascii="Calibri Light" w:hAnsi="Calibri Light" w:cs="Calibri Light"/>
                      <w:b/>
                      <w:bCs/>
                      <w:color w:val="365F91"/>
                      <w:sz w:val="22"/>
                      <w:szCs w:val="22"/>
                    </w:rPr>
                    <w:t>s o</w:t>
                  </w:r>
                  <w:r w:rsidRPr="00D35438">
                    <w:rPr>
                      <w:rFonts w:ascii="Calibri Light" w:hAnsi="Calibri Light" w:cs="Calibri Light"/>
                      <w:b/>
                      <w:bCs/>
                      <w:color w:val="365F91"/>
                      <w:sz w:val="22"/>
                      <w:szCs w:val="22"/>
                    </w:rPr>
                    <w:t>f Interest</w:t>
                  </w:r>
                </w:p>
              </w:tc>
            </w:tr>
            <w:tr w:rsidR="00C54FB5" w:rsidRPr="00A03313" w14:paraId="5350BF53" w14:textId="77777777" w:rsidTr="002D2816">
              <w:trPr>
                <w:trHeight w:val="776"/>
              </w:trPr>
              <w:tc>
                <w:tcPr>
                  <w:tcW w:w="1017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97FD3B7" w14:textId="56FEB5A5" w:rsidR="00C54FB5" w:rsidRPr="00A03313" w:rsidRDefault="00C54FB5" w:rsidP="002D2816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0" w:line="240" w:lineRule="auto"/>
                    <w:jc w:val="highKashida"/>
                    <w:rPr>
                      <w:rFonts w:ascii="Calibri Light" w:hAnsi="Calibri Light" w:cs="Calibri Light"/>
                      <w:color w:val="3B3E42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color w:val="3B3E42"/>
                      <w:sz w:val="22"/>
                      <w:szCs w:val="22"/>
                    </w:rPr>
                    <w:t>Database.</w:t>
                  </w:r>
                </w:p>
                <w:p w14:paraId="27E9E707" w14:textId="2FA51E49" w:rsidR="00425185" w:rsidRPr="00ED5932" w:rsidRDefault="00C54FB5" w:rsidP="00ED5932">
                  <w:pPr>
                    <w:pStyle w:val="ListParagraph"/>
                    <w:numPr>
                      <w:ilvl w:val="0"/>
                      <w:numId w:val="10"/>
                    </w:numPr>
                    <w:spacing w:before="80" w:after="0" w:line="240" w:lineRule="auto"/>
                    <w:jc w:val="highKashida"/>
                    <w:rPr>
                      <w:rFonts w:ascii="Calibri Light" w:hAnsi="Calibri Light" w:cs="Calibri Light"/>
                      <w:color w:val="3B3E42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color w:val="3B3E42"/>
                      <w:sz w:val="22"/>
                      <w:szCs w:val="22"/>
                    </w:rPr>
                    <w:t>Data Structures</w:t>
                  </w:r>
                  <w:r w:rsidR="00CC3D9B">
                    <w:rPr>
                      <w:rFonts w:ascii="Calibri Light" w:hAnsi="Calibri Light" w:cs="Calibri Light"/>
                      <w:color w:val="3B3E42"/>
                      <w:sz w:val="22"/>
                      <w:szCs w:val="22"/>
                    </w:rPr>
                    <w:t>(linear)</w:t>
                  </w:r>
                </w:p>
              </w:tc>
            </w:tr>
          </w:tbl>
          <w:p w14:paraId="5BC8AD71" w14:textId="191A95DA" w:rsidR="00A03313" w:rsidRDefault="00A03313" w:rsidP="002D44B0">
            <w:pPr>
              <w:spacing w:after="0" w:line="240" w:lineRule="auto"/>
              <w:rPr>
                <w:rFonts w:ascii="Calibri Light" w:hAnsi="Calibri Light" w:cs="Calibri Light"/>
                <w:sz w:val="22"/>
                <w:szCs w:val="22"/>
              </w:rPr>
            </w:pPr>
          </w:p>
          <w:tbl>
            <w:tblPr>
              <w:tblW w:w="1003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035"/>
            </w:tblGrid>
            <w:tr w:rsidR="006D3D16" w14:paraId="55393B2E" w14:textId="77777777" w:rsidTr="006D3D16">
              <w:trPr>
                <w:trHeight w:val="148"/>
              </w:trPr>
              <w:tc>
                <w:tcPr>
                  <w:tcW w:w="1003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14:paraId="4F824FB9" w14:textId="77777777" w:rsidR="006D3D16" w:rsidRDefault="006D3D16" w:rsidP="006D3D16">
                  <w:pPr>
                    <w:spacing w:after="0" w:line="240" w:lineRule="auto"/>
                    <w:rPr>
                      <w:rFonts w:ascii="Calibri Light" w:hAnsi="Calibri Light" w:cs="Calibri Light"/>
                      <w:b/>
                      <w:bCs/>
                      <w:color w:val="365F91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Calibri Light"/>
                      <w:b/>
                      <w:color w:val="365F91"/>
                      <w:sz w:val="22"/>
                      <w:szCs w:val="22"/>
                    </w:rPr>
                    <w:t xml:space="preserve">Skills and Languages   </w:t>
                  </w:r>
                </w:p>
              </w:tc>
            </w:tr>
            <w:tr w:rsidR="006D3D16" w14:paraId="3385C2C6" w14:textId="77777777" w:rsidTr="006D3D16">
              <w:trPr>
                <w:trHeight w:val="1264"/>
              </w:trPr>
              <w:tc>
                <w:tcPr>
                  <w:tcW w:w="1003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14:paraId="0FA03EC9" w14:textId="77777777" w:rsidR="006D3D16" w:rsidRDefault="006D3D16" w:rsidP="006D3D16">
                  <w:pPr>
                    <w:pStyle w:val="Datatesto"/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  <w:i/>
                    </w:rPr>
                  </w:pPr>
                  <w:r>
                    <w:rPr>
                      <w:rFonts w:ascii="Calibri Light" w:hAnsi="Calibri Light" w:cs="Calibri Light"/>
                      <w:i/>
                    </w:rPr>
                    <w:t>Languages:</w:t>
                  </w:r>
                </w:p>
                <w:p w14:paraId="11956E27" w14:textId="77777777" w:rsidR="006D3D16" w:rsidRDefault="006D3D16" w:rsidP="006D3D16">
                  <w:pPr>
                    <w:pStyle w:val="Datatesto"/>
                    <w:numPr>
                      <w:ilvl w:val="0"/>
                      <w:numId w:val="26"/>
                    </w:numPr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</w:rPr>
                  </w:pPr>
                  <w:r>
                    <w:rPr>
                      <w:rFonts w:ascii="Calibri Light" w:hAnsi="Calibri Light" w:cs="Calibri Light"/>
                    </w:rPr>
                    <w:t>C</w:t>
                  </w:r>
                </w:p>
                <w:p w14:paraId="2CAF8C6F" w14:textId="4AF38E70" w:rsidR="006D3D16" w:rsidRDefault="006D3D16" w:rsidP="006D3D16">
                  <w:pPr>
                    <w:pStyle w:val="Datatesto"/>
                    <w:numPr>
                      <w:ilvl w:val="0"/>
                      <w:numId w:val="26"/>
                    </w:numPr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</w:rPr>
                  </w:pPr>
                  <w:r>
                    <w:rPr>
                      <w:rFonts w:ascii="Calibri Light" w:hAnsi="Calibri Light" w:cs="Calibri Light"/>
                    </w:rPr>
                    <w:t>Basics of Java</w:t>
                  </w:r>
                </w:p>
                <w:p w14:paraId="65AB55FD" w14:textId="77777777" w:rsidR="006D3D16" w:rsidRDefault="006D3D16" w:rsidP="006D3D16">
                  <w:pPr>
                    <w:pStyle w:val="Datatesto"/>
                    <w:numPr>
                      <w:ilvl w:val="0"/>
                      <w:numId w:val="26"/>
                    </w:numPr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</w:rPr>
                  </w:pPr>
                  <w:r>
                    <w:rPr>
                      <w:rFonts w:ascii="Calibri Light" w:hAnsi="Calibri Light" w:cs="Calibri Light"/>
                    </w:rPr>
                    <w:t>Basics of C++</w:t>
                  </w:r>
                </w:p>
                <w:p w14:paraId="790EB8AD" w14:textId="77777777" w:rsidR="006D3D16" w:rsidRDefault="006D3D16" w:rsidP="006D3D16">
                  <w:pPr>
                    <w:pStyle w:val="Datatesto"/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  <w:i/>
                    </w:rPr>
                  </w:pPr>
                  <w:r>
                    <w:rPr>
                      <w:rFonts w:ascii="Calibri Light" w:hAnsi="Calibri Light" w:cs="Calibri Light"/>
                      <w:i/>
                    </w:rPr>
                    <w:t>Software:</w:t>
                  </w:r>
                </w:p>
                <w:p w14:paraId="44CFC905" w14:textId="77777777" w:rsidR="006D3D16" w:rsidRDefault="006D3D16" w:rsidP="006D3D16">
                  <w:pPr>
                    <w:pStyle w:val="Datatesto"/>
                    <w:numPr>
                      <w:ilvl w:val="0"/>
                      <w:numId w:val="26"/>
                    </w:numPr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</w:rPr>
                  </w:pPr>
                  <w:r>
                    <w:rPr>
                      <w:rFonts w:ascii="Calibri Light" w:hAnsi="Calibri Light" w:cs="Calibri Light"/>
                    </w:rPr>
                    <w:t>MS Office</w:t>
                  </w:r>
                </w:p>
                <w:p w14:paraId="725FAE8A" w14:textId="77777777" w:rsidR="006D3D16" w:rsidRDefault="006D3D16" w:rsidP="006D3D16">
                  <w:pPr>
                    <w:pStyle w:val="Datatesto"/>
                    <w:numPr>
                      <w:ilvl w:val="0"/>
                      <w:numId w:val="26"/>
                    </w:numPr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</w:rPr>
                  </w:pPr>
                  <w:proofErr w:type="spellStart"/>
                  <w:r>
                    <w:rPr>
                      <w:rFonts w:ascii="Calibri Light" w:hAnsi="Calibri Light" w:cs="Calibri Light"/>
                    </w:rPr>
                    <w:t>Gambus</w:t>
                  </w:r>
                  <w:proofErr w:type="spellEnd"/>
                </w:p>
                <w:p w14:paraId="34B1D7C0" w14:textId="393F734D" w:rsidR="006D3D16" w:rsidRPr="00425185" w:rsidRDefault="006D3D16" w:rsidP="00425185">
                  <w:pPr>
                    <w:pStyle w:val="Datatesto"/>
                    <w:numPr>
                      <w:ilvl w:val="0"/>
                      <w:numId w:val="26"/>
                    </w:numPr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</w:rPr>
                  </w:pPr>
                  <w:r>
                    <w:rPr>
                      <w:rFonts w:ascii="Calibri Light" w:hAnsi="Calibri Light" w:cs="Calibri Light"/>
                    </w:rPr>
                    <w:t xml:space="preserve">Argo </w:t>
                  </w:r>
                  <w:proofErr w:type="spellStart"/>
                  <w:r>
                    <w:rPr>
                      <w:rFonts w:ascii="Calibri Light" w:hAnsi="Calibri Light" w:cs="Calibri Light"/>
                    </w:rPr>
                    <w:t>Uml</w:t>
                  </w:r>
                  <w:proofErr w:type="spellEnd"/>
                </w:p>
                <w:p w14:paraId="25AEBF9C" w14:textId="77777777" w:rsidR="006D3D16" w:rsidRDefault="006D3D16" w:rsidP="006D3D16">
                  <w:pPr>
                    <w:pStyle w:val="Datatesto"/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  <w:i/>
                    </w:rPr>
                  </w:pPr>
                  <w:r>
                    <w:rPr>
                      <w:rFonts w:ascii="Calibri Light" w:hAnsi="Calibri Light" w:cs="Calibri Light"/>
                      <w:i/>
                    </w:rPr>
                    <w:t>Operating System:</w:t>
                  </w:r>
                </w:p>
                <w:p w14:paraId="3BF99BDD" w14:textId="77777777" w:rsidR="006D3D16" w:rsidRDefault="006D3D16" w:rsidP="006D3D16">
                  <w:pPr>
                    <w:pStyle w:val="Datatesto"/>
                    <w:numPr>
                      <w:ilvl w:val="0"/>
                      <w:numId w:val="26"/>
                    </w:numPr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</w:rPr>
                  </w:pPr>
                  <w:r>
                    <w:rPr>
                      <w:rFonts w:ascii="Calibri Light" w:hAnsi="Calibri Light" w:cs="Calibri Light"/>
                    </w:rPr>
                    <w:t>Ubuntu</w:t>
                  </w:r>
                </w:p>
                <w:p w14:paraId="4FCAD622" w14:textId="0F4EACEF" w:rsidR="006D3D16" w:rsidRPr="00985C1E" w:rsidRDefault="006D3D16" w:rsidP="00985C1E">
                  <w:pPr>
                    <w:pStyle w:val="Datatesto"/>
                    <w:numPr>
                      <w:ilvl w:val="0"/>
                      <w:numId w:val="26"/>
                    </w:numPr>
                    <w:tabs>
                      <w:tab w:val="left" w:pos="720"/>
                    </w:tabs>
                    <w:spacing w:after="0"/>
                    <w:rPr>
                      <w:rFonts w:ascii="Calibri Light" w:hAnsi="Calibri Light" w:cs="Calibri Light"/>
                    </w:rPr>
                  </w:pPr>
                  <w:r>
                    <w:rPr>
                      <w:rFonts w:ascii="Calibri Light" w:hAnsi="Calibri Light" w:cs="Calibri Light"/>
                    </w:rPr>
                    <w:t>Windows 7,10</w:t>
                  </w:r>
                </w:p>
              </w:tc>
            </w:tr>
          </w:tbl>
          <w:p w14:paraId="2BF38D89" w14:textId="77777777" w:rsidR="006D3D16" w:rsidRDefault="006D3D16" w:rsidP="002D44B0">
            <w:pPr>
              <w:spacing w:after="0" w:line="240" w:lineRule="auto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3CB29D2B" w14:textId="0BF5F932" w:rsidR="002B09E5" w:rsidRDefault="002B09E5" w:rsidP="00C54FB5">
            <w:pPr>
              <w:spacing w:after="0" w:line="240" w:lineRule="auto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7665A643" w14:textId="5CEC38DC" w:rsidR="00913DE0" w:rsidRDefault="00913DE0" w:rsidP="00C54FB5">
            <w:pPr>
              <w:spacing w:after="0" w:line="240" w:lineRule="auto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6D4E29AF" w14:textId="6AA20FA4" w:rsidR="00CC3D9B" w:rsidRDefault="00CC3D9B" w:rsidP="00C54FB5">
            <w:pPr>
              <w:spacing w:after="0" w:line="240" w:lineRule="auto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663EE429" w14:textId="1DEE4722" w:rsidR="00CC3D9B" w:rsidRDefault="00CC3D9B" w:rsidP="00C54FB5">
            <w:pPr>
              <w:spacing w:after="0" w:line="240" w:lineRule="auto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592B9B2C" w14:textId="77777777" w:rsidR="0059158C" w:rsidRDefault="0059158C" w:rsidP="00C54FB5">
            <w:pPr>
              <w:spacing w:after="0" w:line="240" w:lineRule="auto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</w:p>
          <w:tbl>
            <w:tblPr>
              <w:tblpPr w:leftFromText="180" w:rightFromText="180" w:vertAnchor="text" w:horzAnchor="margin" w:tblpX="-20" w:tblpY="-268"/>
              <w:tblOverlap w:val="never"/>
              <w:tblW w:w="1018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80"/>
            </w:tblGrid>
            <w:tr w:rsidR="00C54FB5" w:rsidRPr="00A03313" w14:paraId="7962EDC6" w14:textId="77777777" w:rsidTr="0028060C">
              <w:trPr>
                <w:trHeight w:val="350"/>
              </w:trPr>
              <w:tc>
                <w:tcPr>
                  <w:tcW w:w="1018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B4461A6" w14:textId="77777777" w:rsidR="00C54FB5" w:rsidRPr="00C54FB5" w:rsidRDefault="00C54FB5" w:rsidP="00C54FB5">
                  <w:pPr>
                    <w:spacing w:after="0" w:line="240" w:lineRule="auto"/>
                    <w:rPr>
                      <w:rFonts w:ascii="Calibri Light" w:hAnsi="Calibri Light" w:cs="Calibri Light"/>
                      <w:b/>
                      <w:color w:val="365F91"/>
                      <w:sz w:val="22"/>
                      <w:szCs w:val="22"/>
                    </w:rPr>
                  </w:pPr>
                  <w:r w:rsidRPr="00D35438">
                    <w:rPr>
                      <w:rFonts w:ascii="Calibri Light" w:hAnsi="Calibri Light" w:cs="Calibri Light"/>
                      <w:b/>
                      <w:color w:val="365F91"/>
                      <w:sz w:val="22"/>
                      <w:szCs w:val="22"/>
                    </w:rPr>
                    <w:t>Certifications</w:t>
                  </w:r>
                </w:p>
              </w:tc>
            </w:tr>
            <w:tr w:rsidR="00C54FB5" w:rsidRPr="00A03313" w14:paraId="74FD9327" w14:textId="77777777" w:rsidTr="0028060C">
              <w:trPr>
                <w:trHeight w:val="1200"/>
              </w:trPr>
              <w:tc>
                <w:tcPr>
                  <w:tcW w:w="1018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3CB728F" w14:textId="4E62AE82" w:rsidR="00C54FB5" w:rsidRPr="0059158C" w:rsidRDefault="00C54FB5" w:rsidP="0059158C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alibri Light" w:hAnsi="Calibri Light" w:cs="Calibri Light"/>
                      <w:color w:val="000000"/>
                      <w:sz w:val="22"/>
                      <w:szCs w:val="22"/>
                    </w:rPr>
                  </w:pPr>
                </w:p>
                <w:p w14:paraId="6EB2855D" w14:textId="67132BC8" w:rsidR="00D8257E" w:rsidRPr="00D8257E" w:rsidRDefault="00D8257E" w:rsidP="00C54FB5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alibri Light" w:hAnsi="Calibri Light" w:cs="Calibri Light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>Obtained Certificate for Completion of 100 days Daily challenge in Skill Rack.</w:t>
                  </w:r>
                </w:p>
                <w:p w14:paraId="4DCD4082" w14:textId="77777777" w:rsidR="00D8257E" w:rsidRDefault="00D8257E" w:rsidP="00C54FB5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alibri Light" w:hAnsi="Calibri Light" w:cs="Calibri Light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 Light" w:hAnsi="Calibri Light" w:cs="Calibri Light"/>
                      <w:color w:val="000000"/>
                      <w:sz w:val="22"/>
                      <w:szCs w:val="22"/>
                    </w:rPr>
                    <w:t>Certificate for Completion of C training.</w:t>
                  </w:r>
                </w:p>
                <w:p w14:paraId="2C6D37AC" w14:textId="597CA5B7" w:rsidR="0059158C" w:rsidRPr="0059158C" w:rsidRDefault="0059158C" w:rsidP="0059158C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Calibri Light" w:hAnsi="Calibri Light" w:cs="Calibri Light"/>
                      <w:color w:val="000000"/>
                      <w:sz w:val="22"/>
                      <w:szCs w:val="22"/>
                    </w:rPr>
                  </w:pP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>Obtained</w:t>
                  </w:r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 certificate for</w:t>
                  </w: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 Completion </w:t>
                  </w:r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>of</w:t>
                  </w:r>
                  <w:r w:rsidRPr="00A03313">
                    <w:rPr>
                      <w:rFonts w:ascii="Calibri Light" w:hAnsi="Calibri Light" w:cs="Calibri Light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3F2889">
                    <w:rPr>
                      <w:rFonts w:ascii="Calibri Light" w:hAnsi="Calibri Light" w:cs="Calibri Light"/>
                      <w:color w:val="2F5496" w:themeColor="accent1" w:themeShade="BF"/>
                      <w:sz w:val="22"/>
                      <w:szCs w:val="22"/>
                    </w:rPr>
                    <w:t>IMAD</w:t>
                  </w:r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>(</w:t>
                  </w:r>
                  <w:proofErr w:type="gramEnd"/>
                  <w:r>
                    <w:rPr>
                      <w:rFonts w:ascii="Calibri Light" w:hAnsi="Calibri Light" w:cs="Calibri Light"/>
                      <w:sz w:val="22"/>
                      <w:szCs w:val="22"/>
                    </w:rPr>
                    <w:t>Introduction To Modern Application Development)</w:t>
                  </w:r>
                  <w:r w:rsidRPr="00E45810">
                    <w:rPr>
                      <w:rFonts w:ascii="Calibri Light" w:hAnsi="Calibri Light" w:cs="Calibri Light"/>
                      <w:sz w:val="22"/>
                      <w:szCs w:val="22"/>
                    </w:rPr>
                    <w:t>.</w:t>
                  </w:r>
                  <w:r w:rsidRPr="00A03313">
                    <w:rPr>
                      <w:rFonts w:ascii="Calibri Light" w:hAnsi="Calibri Light" w:cs="Calibri Light"/>
                      <w:b/>
                      <w:sz w:val="22"/>
                      <w:szCs w:val="22"/>
                    </w:rPr>
                    <w:t xml:space="preserve">   </w:t>
                  </w:r>
                  <w:r w:rsidRPr="003A057E">
                    <w:rPr>
                      <w:rFonts w:ascii="Calibri Light" w:hAnsi="Calibri Light" w:cs="Calibri Light"/>
                      <w:b/>
                      <w:sz w:val="22"/>
                      <w:szCs w:val="22"/>
                    </w:rPr>
                    <w:t xml:space="preserve">                                                                                         </w:t>
                  </w:r>
                </w:p>
              </w:tc>
            </w:tr>
          </w:tbl>
          <w:p w14:paraId="3F033EEC" w14:textId="77777777" w:rsidR="00C54FB5" w:rsidRPr="00A03313" w:rsidRDefault="00C54FB5" w:rsidP="00D35607">
            <w:pPr>
              <w:tabs>
                <w:tab w:val="left" w:pos="915"/>
              </w:tabs>
            </w:pPr>
          </w:p>
        </w:tc>
      </w:tr>
      <w:tr w:rsidR="002B09E5" w:rsidRPr="00A03313" w14:paraId="24893922" w14:textId="77777777" w:rsidTr="001C4D97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1"/>
          <w:gridAfter w:val="1"/>
          <w:wBefore w:w="104" w:type="dxa"/>
          <w:wAfter w:w="360" w:type="dxa"/>
          <w:trHeight w:val="318"/>
        </w:trPr>
        <w:tc>
          <w:tcPr>
            <w:tcW w:w="10214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4267D5FE" w14:textId="227EEC71" w:rsidR="002B09E5" w:rsidRPr="00D35438" w:rsidRDefault="001D784B" w:rsidP="002D2816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  <w:lastRenderedPageBreak/>
              <w:t xml:space="preserve">Project and 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  <w:t>Miniproject</w:t>
            </w:r>
            <w:proofErr w:type="spellEnd"/>
          </w:p>
        </w:tc>
      </w:tr>
      <w:tr w:rsidR="002B09E5" w:rsidRPr="00A03313" w14:paraId="0E771163" w14:textId="77777777" w:rsidTr="001C4D97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rPr>
          <w:gridBefore w:val="1"/>
          <w:gridAfter w:val="1"/>
          <w:wBefore w:w="104" w:type="dxa"/>
          <w:wAfter w:w="360" w:type="dxa"/>
          <w:trHeight w:val="817"/>
        </w:trPr>
        <w:tc>
          <w:tcPr>
            <w:tcW w:w="10214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0D1BCB49" w14:textId="77777777" w:rsidR="001D784B" w:rsidRDefault="001D784B" w:rsidP="001D784B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Project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24F963D1" w14:textId="66A6505E" w:rsidR="002B09E5" w:rsidRPr="001D784B" w:rsidRDefault="001D784B" w:rsidP="001D784B">
            <w:pPr>
              <w:pStyle w:val="Normal1"/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Mini project -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simple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online aptitude test websit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e.</w:t>
            </w:r>
          </w:p>
        </w:tc>
      </w:tr>
    </w:tbl>
    <w:p w14:paraId="08E2A8E2" w14:textId="75B09CD9" w:rsidR="002B09E5" w:rsidRDefault="002B09E5" w:rsidP="002B09E5"/>
    <w:tbl>
      <w:tblPr>
        <w:tblW w:w="10678" w:type="dxa"/>
        <w:tblInd w:w="4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C0" w:firstRow="0" w:lastRow="1" w:firstColumn="1" w:lastColumn="0" w:noHBand="0" w:noVBand="1"/>
      </w:tblPr>
      <w:tblGrid>
        <w:gridCol w:w="10678"/>
      </w:tblGrid>
      <w:tr w:rsidR="001D784B" w:rsidRPr="00A03313" w14:paraId="4FA4E591" w14:textId="77777777" w:rsidTr="003D4772">
        <w:trPr>
          <w:trHeight w:val="318"/>
        </w:trPr>
        <w:tc>
          <w:tcPr>
            <w:tcW w:w="10214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6C6DE988" w14:textId="77777777" w:rsidR="001D784B" w:rsidRPr="00D35438" w:rsidRDefault="001D784B" w:rsidP="003D477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</w:pPr>
            <w:r w:rsidRPr="00D35438"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  <w:t>Co-Cur</w:t>
            </w:r>
            <w:r w:rsidRPr="00D35438">
              <w:rPr>
                <w:rFonts w:ascii="Calibri Light" w:hAnsi="Calibri Light" w:cs="Calibri Light"/>
                <w:b/>
                <w:color w:val="365F91"/>
                <w:sz w:val="22"/>
                <w:szCs w:val="22"/>
              </w:rPr>
              <w:t>ricular/ Extra Curricular Activities</w:t>
            </w:r>
          </w:p>
        </w:tc>
      </w:tr>
      <w:tr w:rsidR="001D784B" w:rsidRPr="00A03313" w14:paraId="5168EF2D" w14:textId="77777777" w:rsidTr="003D4772">
        <w:trPr>
          <w:trHeight w:val="817"/>
        </w:trPr>
        <w:tc>
          <w:tcPr>
            <w:tcW w:w="10214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4D848FD2" w14:textId="77777777" w:rsidR="001D784B" w:rsidRPr="00CC3D9B" w:rsidRDefault="001D784B" w:rsidP="001D784B">
            <w:pPr>
              <w:pStyle w:val="ListParagraph"/>
              <w:numPr>
                <w:ilvl w:val="0"/>
                <w:numId w:val="22"/>
              </w:numPr>
              <w:spacing w:before="0" w:after="0" w:line="240" w:lineRule="auto"/>
              <w:contextualSpacing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A03313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Member in </w:t>
            </w:r>
            <w:r w:rsidRPr="002D2816">
              <w:rPr>
                <w:rFonts w:ascii="Calibri Light" w:hAnsi="Calibri Light" w:cs="Calibri Light"/>
                <w:color w:val="17365D"/>
                <w:sz w:val="22"/>
                <w:szCs w:val="22"/>
              </w:rPr>
              <w:t>Indian Society</w:t>
            </w:r>
            <w:r w:rsidRPr="00A03313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for Technical Education.</w:t>
            </w:r>
          </w:p>
          <w:p w14:paraId="718E554F" w14:textId="5B8AC4FB" w:rsidR="001D784B" w:rsidRDefault="001D784B" w:rsidP="001D784B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contextualSpacing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340+ daily challengers in </w:t>
            </w: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skillrack</w:t>
            </w:r>
            <w:proofErr w:type="spellEnd"/>
            <w:r>
              <w:rPr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75B3BA4E" w14:textId="0AFF3C79" w:rsidR="001D784B" w:rsidRPr="00A03313" w:rsidRDefault="001D784B" w:rsidP="001D784B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contextualSpacing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 w:rsidRPr="00A03313">
              <w:rPr>
                <w:rFonts w:ascii="Calibri Light" w:hAnsi="Calibri Light" w:cs="Calibri Light"/>
                <w:sz w:val="22"/>
                <w:szCs w:val="22"/>
              </w:rPr>
              <w:t xml:space="preserve">Attended </w:t>
            </w:r>
            <w:r>
              <w:rPr>
                <w:rFonts w:ascii="Calibri Light" w:hAnsi="Calibri Light" w:cs="Calibri Light"/>
                <w:color w:val="17365D"/>
                <w:sz w:val="22"/>
                <w:szCs w:val="22"/>
              </w:rPr>
              <w:t>Entrepreneurship Awareness Camp’2017</w:t>
            </w:r>
            <w:r w:rsidRPr="00A03313">
              <w:rPr>
                <w:rFonts w:ascii="Calibri Light" w:hAnsi="Calibri Light" w:cs="Calibri Light"/>
                <w:b/>
                <w:sz w:val="22"/>
                <w:szCs w:val="22"/>
              </w:rPr>
              <w:t>.</w:t>
            </w:r>
          </w:p>
          <w:p w14:paraId="391E106D" w14:textId="7B17CFC5" w:rsidR="001D784B" w:rsidRPr="001D784B" w:rsidRDefault="001D784B" w:rsidP="001D784B">
            <w:pPr>
              <w:spacing w:before="0" w:after="0" w:line="240" w:lineRule="auto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w14:paraId="137E396E" w14:textId="77777777" w:rsidR="001D784B" w:rsidRDefault="001D784B" w:rsidP="002B09E5"/>
    <w:p w14:paraId="37C2007D" w14:textId="6EFEFBF0" w:rsidR="002B09E5" w:rsidRDefault="002B09E5">
      <w:pPr>
        <w:rPr>
          <w:rFonts w:ascii="Calibri Light" w:hAnsi="Calibri Light" w:cs="Calibri Light"/>
          <w:color w:val="365F91"/>
          <w:sz w:val="22"/>
          <w:szCs w:val="22"/>
        </w:rPr>
      </w:pPr>
    </w:p>
    <w:p w14:paraId="47141EF9" w14:textId="77777777" w:rsidR="001A5DAC" w:rsidRPr="00D35438" w:rsidRDefault="001A5DAC">
      <w:pPr>
        <w:rPr>
          <w:rFonts w:ascii="Calibri Light" w:hAnsi="Calibri Light" w:cs="Calibri Light"/>
          <w:color w:val="365F91"/>
          <w:sz w:val="22"/>
          <w:szCs w:val="22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446"/>
      </w:tblGrid>
      <w:tr w:rsidR="00A1582C" w:rsidRPr="00D35438" w14:paraId="2863F9E3" w14:textId="77777777" w:rsidTr="009542F9">
        <w:tc>
          <w:tcPr>
            <w:tcW w:w="1045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28999E8B" w14:textId="77777777" w:rsidR="00A1582C" w:rsidRPr="00D35438" w:rsidRDefault="00856333" w:rsidP="009542F9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</w:pPr>
            <w:r w:rsidRPr="00D35438"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  <w:t>Personal Details</w:t>
            </w:r>
          </w:p>
        </w:tc>
      </w:tr>
      <w:tr w:rsidR="00A1582C" w:rsidRPr="00A03313" w14:paraId="406AE76D" w14:textId="77777777" w:rsidTr="009542F9">
        <w:tc>
          <w:tcPr>
            <w:tcW w:w="1045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1E764692" w14:textId="4C17CC02" w:rsidR="00856333" w:rsidRPr="00A03313" w:rsidRDefault="00856333" w:rsidP="00856333">
            <w:pPr>
              <w:spacing w:after="0" w:line="240" w:lineRule="auto"/>
              <w:jc w:val="left"/>
              <w:rPr>
                <w:rFonts w:ascii="Calibri Light" w:hAnsi="Calibri Light" w:cs="Calibri Light"/>
                <w:color w:val="3B3E42"/>
                <w:sz w:val="22"/>
                <w:szCs w:val="22"/>
              </w:rPr>
            </w:pPr>
            <w:r w:rsidRPr="009D0059"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>Father</w:t>
            </w:r>
            <w:r w:rsidR="0047243F" w:rsidRPr="009D0059"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>’</w:t>
            </w:r>
            <w:r w:rsidRPr="009D0059"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>s Name</w:t>
            </w:r>
            <w:r w:rsidR="005D567F" w:rsidRPr="009D0059"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 xml:space="preserve">  </w:t>
            </w:r>
            <w:r w:rsidR="005D567F"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  </w:t>
            </w:r>
            <w:r w:rsidR="000561AF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 </w:t>
            </w:r>
            <w:proofErr w:type="gramStart"/>
            <w:r w:rsidR="000561AF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</w:t>
            </w:r>
            <w:r w:rsidR="0047243F"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</w:t>
            </w:r>
            <w:r w:rsidRPr="009D0059">
              <w:rPr>
                <w:rFonts w:ascii="Calibri Light" w:hAnsi="Calibri Light" w:cs="Calibri Light"/>
                <w:sz w:val="22"/>
                <w:szCs w:val="22"/>
              </w:rPr>
              <w:t>:</w:t>
            </w:r>
            <w:proofErr w:type="gramEnd"/>
            <w:r w:rsidRPr="009D0059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5D567F" w:rsidRPr="009D0059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proofErr w:type="spellStart"/>
            <w:r w:rsidR="001A5DAC">
              <w:rPr>
                <w:rFonts w:ascii="Calibri Light" w:hAnsi="Calibri Light" w:cs="Calibri Light"/>
                <w:sz w:val="22"/>
                <w:szCs w:val="22"/>
              </w:rPr>
              <w:t>Umapathy.R</w:t>
            </w:r>
            <w:proofErr w:type="spellEnd"/>
          </w:p>
          <w:p w14:paraId="3A7DFEFE" w14:textId="759E6542" w:rsidR="0047243F" w:rsidRPr="00A03313" w:rsidRDefault="000561AF" w:rsidP="00856333">
            <w:pPr>
              <w:spacing w:after="0" w:line="240" w:lineRule="auto"/>
              <w:jc w:val="left"/>
              <w:rPr>
                <w:rFonts w:ascii="Calibri Light" w:hAnsi="Calibri Light" w:cs="Calibri Light"/>
                <w:color w:val="3B3E42"/>
                <w:sz w:val="22"/>
                <w:szCs w:val="22"/>
              </w:rPr>
            </w:pPr>
            <w:r w:rsidRPr="009D0059"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>Date o</w:t>
            </w:r>
            <w:r w:rsidR="0047243F" w:rsidRPr="009D0059"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>f Birth</w:t>
            </w:r>
            <w:r w:rsidR="0047243F"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         </w:t>
            </w:r>
            <w:proofErr w:type="gramStart"/>
            <w:r w:rsidR="0047243F"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 :</w:t>
            </w:r>
            <w:proofErr w:type="gramEnd"/>
            <w:r w:rsidR="0047243F"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</w:t>
            </w:r>
            <w:r w:rsidR="001A5DAC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03-07-1997</w:t>
            </w:r>
          </w:p>
          <w:p w14:paraId="0EAC39B5" w14:textId="44983E84" w:rsidR="005D77EB" w:rsidRPr="00A03313" w:rsidRDefault="00856333" w:rsidP="005D77EB">
            <w:pPr>
              <w:spacing w:after="0" w:line="240" w:lineRule="auto"/>
              <w:jc w:val="left"/>
              <w:rPr>
                <w:rFonts w:ascii="Calibri Light" w:hAnsi="Calibri Light" w:cs="Calibri Light"/>
                <w:color w:val="3B3E42"/>
                <w:sz w:val="22"/>
                <w:szCs w:val="22"/>
              </w:rPr>
            </w:pPr>
            <w:r w:rsidRPr="009D0059"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 xml:space="preserve">Gender     </w:t>
            </w:r>
            <w:r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    </w:t>
            </w:r>
            <w:r w:rsidR="005D567F"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         </w:t>
            </w:r>
            <w:proofErr w:type="gramStart"/>
            <w:r w:rsidR="000561AF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</w:t>
            </w:r>
            <w:r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:</w:t>
            </w:r>
            <w:proofErr w:type="gramEnd"/>
            <w:r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</w:t>
            </w:r>
            <w:r w:rsidR="0047243F" w:rsidRPr="009D0059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1A5DAC">
              <w:rPr>
                <w:rFonts w:ascii="Calibri Light" w:hAnsi="Calibri Light" w:cs="Calibri Light"/>
                <w:sz w:val="22"/>
                <w:szCs w:val="22"/>
              </w:rPr>
              <w:t>Male</w:t>
            </w:r>
          </w:p>
          <w:p w14:paraId="002E89A8" w14:textId="5DCDCF6C" w:rsidR="002A7296" w:rsidRDefault="00856333" w:rsidP="00DB6B2A">
            <w:pPr>
              <w:spacing w:after="0" w:line="240" w:lineRule="auto"/>
              <w:jc w:val="left"/>
              <w:rPr>
                <w:rFonts w:ascii="Calibri Light" w:hAnsi="Calibri Light" w:cs="Calibri Light"/>
                <w:color w:val="3B3E42"/>
                <w:sz w:val="22"/>
                <w:szCs w:val="22"/>
              </w:rPr>
            </w:pPr>
            <w:r w:rsidRPr="009D0059"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>Languages Known</w:t>
            </w:r>
            <w:r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</w:t>
            </w:r>
            <w:proofErr w:type="gramStart"/>
            <w:r w:rsidR="005D567F"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 </w:t>
            </w:r>
            <w:r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>:</w:t>
            </w:r>
            <w:proofErr w:type="gramEnd"/>
            <w:r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</w:t>
            </w:r>
            <w:r w:rsidR="0047243F" w:rsidRPr="009D0059">
              <w:rPr>
                <w:rFonts w:ascii="Calibri Light" w:hAnsi="Calibri Light" w:cs="Calibri Light"/>
                <w:sz w:val="22"/>
                <w:szCs w:val="22"/>
              </w:rPr>
              <w:t>Tamil</w:t>
            </w:r>
            <w:r w:rsidR="001A5DAC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E45810">
              <w:rPr>
                <w:rFonts w:ascii="Calibri Light" w:hAnsi="Calibri Light" w:cs="Calibri Light"/>
                <w:sz w:val="22"/>
                <w:szCs w:val="22"/>
              </w:rPr>
              <w:t xml:space="preserve">and </w:t>
            </w:r>
            <w:r w:rsidR="00A03313" w:rsidRPr="009D0059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47243F" w:rsidRPr="009D0059">
              <w:rPr>
                <w:rFonts w:ascii="Calibri Light" w:hAnsi="Calibri Light" w:cs="Calibri Light"/>
                <w:sz w:val="22"/>
                <w:szCs w:val="22"/>
              </w:rPr>
              <w:t>English</w:t>
            </w:r>
            <w:r w:rsidR="0047243F" w:rsidRPr="00A03313"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</w:t>
            </w:r>
          </w:p>
          <w:p w14:paraId="4F2FEE1F" w14:textId="6732001F" w:rsidR="00E45810" w:rsidRDefault="00E45810" w:rsidP="00E45810">
            <w:pPr>
              <w:spacing w:before="80" w:after="40" w:line="240" w:lineRule="auto"/>
              <w:jc w:val="left"/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</w:pPr>
            <w:r w:rsidRPr="00E45810"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>Address</w:t>
            </w:r>
            <w:r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 xml:space="preserve">                   </w:t>
            </w:r>
            <w:proofErr w:type="gramStart"/>
            <w:r>
              <w:rPr>
                <w:rFonts w:ascii="Calibri Light" w:hAnsi="Calibri Light" w:cs="Calibri Light"/>
                <w:i/>
                <w:color w:val="3B3E42"/>
                <w:sz w:val="22"/>
                <w:szCs w:val="22"/>
              </w:rPr>
              <w:t xml:space="preserve">  :</w:t>
            </w:r>
            <w:proofErr w:type="gramEnd"/>
            <w:r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</w:t>
            </w:r>
            <w:r w:rsidRPr="00A03313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>No</w:t>
            </w:r>
            <w:r w:rsidR="001A5DAC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 xml:space="preserve"> :7,vinayagar </w:t>
            </w:r>
            <w:proofErr w:type="spellStart"/>
            <w:r w:rsidR="001A5DAC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>kovil</w:t>
            </w:r>
            <w:proofErr w:type="spellEnd"/>
            <w:r w:rsidR="001A5DAC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 xml:space="preserve"> st,</w:t>
            </w:r>
            <w:r w:rsidR="009725EF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1A5DAC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>kilikodi</w:t>
            </w:r>
            <w:proofErr w:type="spellEnd"/>
            <w:r w:rsidR="001A5DAC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 xml:space="preserve"> village &amp;</w:t>
            </w:r>
            <w:r w:rsidR="009725EF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 xml:space="preserve"> </w:t>
            </w:r>
            <w:r w:rsidR="001A5DAC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>post,</w:t>
            </w:r>
            <w:r w:rsidR="009725EF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1A5DAC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>ponneri</w:t>
            </w:r>
            <w:proofErr w:type="spellEnd"/>
            <w:r w:rsidR="001A5DAC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1A5DAC"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>taluk</w:t>
            </w:r>
            <w:proofErr w:type="spellEnd"/>
          </w:p>
          <w:p w14:paraId="04823D26" w14:textId="64F2803E" w:rsidR="009725EF" w:rsidRPr="00E45810" w:rsidRDefault="009725EF" w:rsidP="00E45810">
            <w:pPr>
              <w:spacing w:before="80" w:after="40" w:line="240" w:lineRule="auto"/>
              <w:jc w:val="left"/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</w:pPr>
            <w:r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 xml:space="preserve">                                      </w:t>
            </w:r>
            <w:proofErr w:type="spellStart"/>
            <w:r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>Thiruvallur</w:t>
            </w:r>
            <w:proofErr w:type="spellEnd"/>
            <w:r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>district,tamilnadu</w:t>
            </w:r>
            <w:proofErr w:type="spellEnd"/>
            <w:proofErr w:type="gramEnd"/>
            <w:r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>pincode</w:t>
            </w:r>
            <w:proofErr w:type="spellEnd"/>
            <w:r>
              <w:rPr>
                <w:rFonts w:ascii="Calibri Light" w:hAnsi="Calibri Light" w:cs="Calibri Light"/>
                <w:bCs/>
                <w:color w:val="3B3E42"/>
                <w:sz w:val="22"/>
                <w:szCs w:val="22"/>
                <w:lang w:val="fr-FR"/>
              </w:rPr>
              <w:t> :601206</w:t>
            </w:r>
          </w:p>
          <w:p w14:paraId="7CCEFEF8" w14:textId="469A53E6" w:rsidR="009D0059" w:rsidRPr="001058DE" w:rsidRDefault="009D0059" w:rsidP="009D0059">
            <w:pPr>
              <w:spacing w:after="0" w:line="240" w:lineRule="auto"/>
              <w:jc w:val="left"/>
              <w:rPr>
                <w:rFonts w:ascii="Arial" w:hAnsi="Arial" w:cs="Arial"/>
                <w:bCs/>
                <w:color w:val="3B3E42"/>
              </w:rPr>
            </w:pPr>
            <w:r w:rsidRPr="009D0059">
              <w:rPr>
                <w:rFonts w:ascii="Arial" w:hAnsi="Arial" w:cs="Arial"/>
                <w:bCs/>
                <w:i/>
                <w:color w:val="3B3E42"/>
              </w:rPr>
              <w:t>Phone Number</w:t>
            </w:r>
            <w:r>
              <w:rPr>
                <w:rFonts w:ascii="Arial" w:hAnsi="Arial" w:cs="Arial"/>
                <w:b/>
                <w:bCs/>
                <w:color w:val="3B3E42"/>
              </w:rPr>
              <w:t xml:space="preserve">     </w:t>
            </w:r>
            <w:proofErr w:type="gramStart"/>
            <w:r>
              <w:rPr>
                <w:rFonts w:ascii="Arial" w:hAnsi="Arial" w:cs="Arial"/>
                <w:b/>
                <w:bCs/>
                <w:color w:val="3B3E42"/>
              </w:rPr>
              <w:t xml:space="preserve"> </w:t>
            </w:r>
            <w:r w:rsidRPr="009D0059">
              <w:rPr>
                <w:rFonts w:ascii="Arial" w:hAnsi="Arial" w:cs="Arial"/>
                <w:bCs/>
                <w:color w:val="3B3E42"/>
              </w:rPr>
              <w:t xml:space="preserve"> :</w:t>
            </w:r>
            <w:proofErr w:type="gramEnd"/>
            <w:r w:rsidRPr="00FA7B5B">
              <w:rPr>
                <w:rFonts w:ascii="Arial" w:hAnsi="Arial" w:cs="Arial"/>
                <w:b/>
                <w:bCs/>
                <w:color w:val="3B3E42"/>
              </w:rPr>
              <w:t xml:space="preserve"> </w:t>
            </w:r>
            <w:r w:rsidR="009725EF">
              <w:rPr>
                <w:rFonts w:ascii="Arial" w:hAnsi="Arial" w:cs="Arial"/>
                <w:b/>
                <w:bCs/>
                <w:color w:val="3B3E42"/>
              </w:rPr>
              <w:t>7904264439</w:t>
            </w:r>
          </w:p>
          <w:p w14:paraId="062996F8" w14:textId="77777777" w:rsidR="009725EF" w:rsidRDefault="009D0059" w:rsidP="009D0059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  <w:color w:val="3B3E42"/>
                <w:lang w:val="fr-FR"/>
              </w:rPr>
            </w:pPr>
            <w:r w:rsidRPr="009D0059">
              <w:rPr>
                <w:rFonts w:ascii="Arial" w:hAnsi="Arial" w:cs="Arial"/>
                <w:bCs/>
                <w:i/>
                <w:color w:val="3B3E42"/>
                <w:lang w:val="fr-FR"/>
              </w:rPr>
              <w:t>E-mail Id</w:t>
            </w:r>
            <w:r>
              <w:rPr>
                <w:rFonts w:ascii="Arial" w:hAnsi="Arial" w:cs="Arial"/>
                <w:bCs/>
                <w:color w:val="3B3E42"/>
                <w:lang w:val="fr-FR"/>
              </w:rPr>
              <w:t xml:space="preserve">             </w:t>
            </w:r>
            <w:r w:rsidRPr="009D0059">
              <w:rPr>
                <w:rFonts w:ascii="Arial" w:hAnsi="Arial" w:cs="Arial"/>
                <w:bCs/>
                <w:color w:val="3B3E42"/>
                <w:lang w:val="fr-FR"/>
              </w:rPr>
              <w:t xml:space="preserve"> </w:t>
            </w:r>
            <w:proofErr w:type="gramStart"/>
            <w:r w:rsidRPr="009D0059">
              <w:rPr>
                <w:rFonts w:ascii="Arial" w:hAnsi="Arial" w:cs="Arial"/>
                <w:bCs/>
                <w:color w:val="3B3E42"/>
                <w:lang w:val="fr-FR"/>
              </w:rPr>
              <w:t xml:space="preserve">   :</w:t>
            </w:r>
            <w:proofErr w:type="gramEnd"/>
            <w:r>
              <w:rPr>
                <w:rFonts w:ascii="Arial" w:hAnsi="Arial" w:cs="Arial"/>
                <w:b/>
                <w:bCs/>
                <w:color w:val="3B3E42"/>
                <w:lang w:val="fr-FR"/>
              </w:rPr>
              <w:t xml:space="preserve"> </w:t>
            </w:r>
            <w:hyperlink r:id="rId8" w:history="1">
              <w:r w:rsidR="009725EF" w:rsidRPr="009725EF">
                <w:rPr>
                  <w:rStyle w:val="Hyperlink"/>
                  <w:rFonts w:ascii="Arial" w:hAnsi="Arial" w:cs="Arial"/>
                  <w:b/>
                  <w:bCs/>
                  <w:lang w:val="fr-FR"/>
                </w:rPr>
                <w:t>uvigneshsmart@gmail.com</w:t>
              </w:r>
            </w:hyperlink>
          </w:p>
          <w:p w14:paraId="4F73291F" w14:textId="13174A43" w:rsidR="009D0059" w:rsidRDefault="009725EF" w:rsidP="009D0059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  <w:color w:val="3B3E4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3B3E42"/>
                <w:lang w:val="fr-FR"/>
              </w:rPr>
              <w:t xml:space="preserve">                                 </w:t>
            </w:r>
            <w:hyperlink r:id="rId9" w:history="1">
              <w:r w:rsidRPr="00BB2B4A">
                <w:rPr>
                  <w:rStyle w:val="Hyperlink"/>
                  <w:rFonts w:ascii="Arial" w:hAnsi="Arial" w:cs="Arial"/>
                  <w:b/>
                  <w:bCs/>
                  <w:lang w:val="fr-FR"/>
                </w:rPr>
                <w:t>uvignesh58@gmail.com</w:t>
              </w:r>
            </w:hyperlink>
          </w:p>
          <w:p w14:paraId="2C186F19" w14:textId="4623DFAB" w:rsidR="009725EF" w:rsidRPr="00A03313" w:rsidRDefault="009725EF" w:rsidP="009D0059">
            <w:pPr>
              <w:spacing w:after="0" w:line="240" w:lineRule="auto"/>
              <w:jc w:val="left"/>
              <w:rPr>
                <w:rFonts w:ascii="Calibri Light" w:hAnsi="Calibri Light" w:cs="Calibri Light"/>
                <w:color w:val="3B3E42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3B3E42"/>
                <w:sz w:val="22"/>
                <w:szCs w:val="22"/>
              </w:rPr>
              <w:t xml:space="preserve">                                      </w:t>
            </w:r>
          </w:p>
        </w:tc>
      </w:tr>
    </w:tbl>
    <w:p w14:paraId="603D162A" w14:textId="77777777" w:rsidR="00A62900" w:rsidRDefault="00A62900"/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446"/>
      </w:tblGrid>
      <w:tr w:rsidR="00856333" w:rsidRPr="00A03313" w14:paraId="5E356B0B" w14:textId="77777777" w:rsidTr="00A62900">
        <w:trPr>
          <w:trHeight w:val="296"/>
        </w:trPr>
        <w:tc>
          <w:tcPr>
            <w:tcW w:w="1054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228833BC" w14:textId="77777777" w:rsidR="00856333" w:rsidRPr="00D35438" w:rsidRDefault="000561AF" w:rsidP="009542F9">
            <w:pPr>
              <w:spacing w:after="0" w:line="240" w:lineRule="auto"/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</w:pPr>
            <w:r w:rsidRPr="00D35438">
              <w:rPr>
                <w:rFonts w:ascii="Calibri Light" w:hAnsi="Calibri Light" w:cs="Calibri Light"/>
                <w:b/>
                <w:bCs/>
                <w:color w:val="365F91"/>
                <w:sz w:val="22"/>
                <w:szCs w:val="22"/>
              </w:rPr>
              <w:t>Declarations</w:t>
            </w:r>
          </w:p>
        </w:tc>
      </w:tr>
      <w:tr w:rsidR="00856333" w:rsidRPr="00A03313" w14:paraId="5E863643" w14:textId="77777777" w:rsidTr="00A62900">
        <w:trPr>
          <w:trHeight w:val="570"/>
        </w:trPr>
        <w:tc>
          <w:tcPr>
            <w:tcW w:w="1054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4258643B" w14:textId="77777777" w:rsidR="007703E5" w:rsidRPr="00A03313" w:rsidRDefault="007703E5" w:rsidP="007703E5">
            <w:pPr>
              <w:tabs>
                <w:tab w:val="decimal" w:pos="7380"/>
                <w:tab w:val="left" w:pos="7740"/>
                <w:tab w:val="left" w:pos="8460"/>
                <w:tab w:val="left" w:pos="11347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A03313">
              <w:rPr>
                <w:rFonts w:ascii="Calibri Light" w:hAnsi="Calibri Light" w:cs="Calibri Light"/>
                <w:sz w:val="22"/>
                <w:szCs w:val="22"/>
              </w:rPr>
              <w:t>I hereby de</w:t>
            </w:r>
            <w:r w:rsidR="000561AF">
              <w:rPr>
                <w:rFonts w:ascii="Calibri Light" w:hAnsi="Calibri Light" w:cs="Calibri Light"/>
                <w:sz w:val="22"/>
                <w:szCs w:val="22"/>
              </w:rPr>
              <w:t>clare that the details stated</w:t>
            </w:r>
            <w:r w:rsidRPr="00A03313">
              <w:rPr>
                <w:rFonts w:ascii="Calibri Light" w:hAnsi="Calibri Light" w:cs="Calibri Light"/>
                <w:sz w:val="22"/>
                <w:szCs w:val="22"/>
              </w:rPr>
              <w:t xml:space="preserve"> above are true to the best of my Knowledge.</w:t>
            </w:r>
          </w:p>
          <w:p w14:paraId="540A001A" w14:textId="77777777" w:rsidR="007703E5" w:rsidRPr="00A03313" w:rsidRDefault="007703E5" w:rsidP="007703E5">
            <w:pPr>
              <w:tabs>
                <w:tab w:val="decimal" w:pos="7380"/>
                <w:tab w:val="left" w:pos="7740"/>
                <w:tab w:val="left" w:pos="8460"/>
                <w:tab w:val="left" w:pos="11347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1EB2C907" w14:textId="77777777" w:rsidR="007703E5" w:rsidRPr="00A03313" w:rsidRDefault="007703E5" w:rsidP="007703E5">
            <w:pPr>
              <w:tabs>
                <w:tab w:val="decimal" w:pos="7380"/>
                <w:tab w:val="left" w:pos="7740"/>
                <w:tab w:val="left" w:pos="8460"/>
                <w:tab w:val="left" w:pos="11347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A03313">
              <w:rPr>
                <w:rFonts w:ascii="Calibri Light" w:hAnsi="Calibri Light" w:cs="Calibri Light"/>
                <w:sz w:val="22"/>
                <w:szCs w:val="22"/>
              </w:rPr>
              <w:t xml:space="preserve">Date:                                                                                                     </w:t>
            </w:r>
            <w:r w:rsidR="00D35607">
              <w:rPr>
                <w:rFonts w:ascii="Calibri Light" w:hAnsi="Calibri Light" w:cs="Calibri Light"/>
                <w:sz w:val="22"/>
                <w:szCs w:val="22"/>
              </w:rPr>
              <w:t xml:space="preserve">                               </w:t>
            </w:r>
            <w:r w:rsidRPr="00A03313">
              <w:rPr>
                <w:rFonts w:ascii="Calibri Light" w:hAnsi="Calibri Light" w:cs="Calibri Light"/>
                <w:sz w:val="22"/>
                <w:szCs w:val="22"/>
              </w:rPr>
              <w:t xml:space="preserve"> Yours  Sincerely,</w:t>
            </w:r>
          </w:p>
          <w:p w14:paraId="4BD6D461" w14:textId="77777777" w:rsidR="004F2967" w:rsidRDefault="007703E5" w:rsidP="007703E5">
            <w:pPr>
              <w:tabs>
                <w:tab w:val="decimal" w:pos="7380"/>
                <w:tab w:val="left" w:pos="7740"/>
                <w:tab w:val="left" w:pos="8460"/>
                <w:tab w:val="left" w:pos="11347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A03313">
              <w:rPr>
                <w:rFonts w:ascii="Calibri Light" w:hAnsi="Calibri Light" w:cs="Calibri Light"/>
                <w:sz w:val="22"/>
                <w:szCs w:val="22"/>
              </w:rPr>
              <w:t>P</w:t>
            </w:r>
            <w:bookmarkStart w:id="0" w:name="_GoBack"/>
            <w:bookmarkEnd w:id="0"/>
            <w:r w:rsidRPr="00A03313">
              <w:rPr>
                <w:rFonts w:ascii="Calibri Light" w:hAnsi="Calibri Light" w:cs="Calibri Light"/>
                <w:sz w:val="22"/>
                <w:szCs w:val="22"/>
              </w:rPr>
              <w:t xml:space="preserve">lace: Chennai                                                                                                                  </w:t>
            </w:r>
          </w:p>
          <w:p w14:paraId="0B9E67FB" w14:textId="64A50DED" w:rsidR="007703E5" w:rsidRPr="00A03313" w:rsidRDefault="004F2967" w:rsidP="007703E5">
            <w:pPr>
              <w:tabs>
                <w:tab w:val="decimal" w:pos="7380"/>
                <w:tab w:val="left" w:pos="7740"/>
                <w:tab w:val="left" w:pos="8460"/>
                <w:tab w:val="left" w:pos="11347"/>
              </w:tabs>
              <w:rPr>
                <w:rFonts w:ascii="Calibri Light" w:hAnsi="Calibri Light" w:cs="Calibri Light"/>
                <w:b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                                                                                                                                         </w:t>
            </w:r>
            <w:r w:rsidR="009725EF">
              <w:rPr>
                <w:rFonts w:ascii="Calibri Light" w:hAnsi="Calibri Light" w:cs="Calibri Light"/>
                <w:sz w:val="22"/>
                <w:szCs w:val="22"/>
              </w:rPr>
              <w:t xml:space="preserve">       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7703E5" w:rsidRPr="00A03313">
              <w:rPr>
                <w:rFonts w:ascii="Calibri Light" w:hAnsi="Calibri Light" w:cs="Calibri Light"/>
                <w:sz w:val="22"/>
                <w:szCs w:val="22"/>
              </w:rPr>
              <w:t>(</w:t>
            </w:r>
            <w:proofErr w:type="spellStart"/>
            <w:r w:rsidR="009725EF">
              <w:rPr>
                <w:rFonts w:ascii="Calibri Light" w:hAnsi="Calibri Light" w:cs="Calibri Light"/>
                <w:sz w:val="22"/>
                <w:szCs w:val="22"/>
              </w:rPr>
              <w:t>Vignesh.U</w:t>
            </w:r>
            <w:proofErr w:type="spellEnd"/>
            <w:r w:rsidR="0047243F" w:rsidRPr="00A03313">
              <w:rPr>
                <w:rFonts w:ascii="Calibri Light" w:hAnsi="Calibri Light" w:cs="Calibri Light"/>
                <w:sz w:val="22"/>
                <w:szCs w:val="22"/>
              </w:rPr>
              <w:t>)</w:t>
            </w:r>
            <w:r w:rsidR="007703E5" w:rsidRPr="00A03313">
              <w:rPr>
                <w:rFonts w:ascii="Calibri Light" w:hAnsi="Calibri Light" w:cs="Calibri Light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707BA62" w14:textId="77777777" w:rsidR="007860AC" w:rsidRPr="00A03313" w:rsidRDefault="007703E5" w:rsidP="007703E5">
            <w:pPr>
              <w:tabs>
                <w:tab w:val="decimal" w:pos="7380"/>
                <w:tab w:val="left" w:pos="7740"/>
                <w:tab w:val="left" w:pos="8460"/>
                <w:tab w:val="left" w:pos="11347"/>
              </w:tabs>
              <w:rPr>
                <w:rFonts w:ascii="Calibri Light" w:eastAsia="Malgun Gothic" w:hAnsi="Calibri Light" w:cs="Calibri Light"/>
                <w:sz w:val="22"/>
                <w:szCs w:val="22"/>
              </w:rPr>
            </w:pPr>
            <w:r w:rsidRPr="00A03313">
              <w:rPr>
                <w:rFonts w:ascii="Calibri Light" w:hAnsi="Calibri Light" w:cs="Calibri Light"/>
                <w:sz w:val="22"/>
                <w:szCs w:val="22"/>
              </w:rPr>
              <w:t xml:space="preserve">                                                                                         </w:t>
            </w:r>
            <w:r w:rsidR="00A62900">
              <w:rPr>
                <w:rFonts w:ascii="Calibri Light" w:hAnsi="Calibri Light" w:cs="Calibri Light"/>
                <w:sz w:val="22"/>
                <w:szCs w:val="22"/>
              </w:rPr>
              <w:t xml:space="preserve">                 </w:t>
            </w:r>
          </w:p>
        </w:tc>
      </w:tr>
    </w:tbl>
    <w:p w14:paraId="5DDCA16C" w14:textId="77777777" w:rsidR="00856333" w:rsidRPr="00A03313" w:rsidRDefault="00856333" w:rsidP="009D0059">
      <w:pPr>
        <w:jc w:val="left"/>
        <w:rPr>
          <w:rFonts w:ascii="Calibri Light" w:hAnsi="Calibri Light" w:cs="Calibri Light"/>
          <w:sz w:val="22"/>
          <w:szCs w:val="22"/>
        </w:rPr>
      </w:pPr>
    </w:p>
    <w:sectPr w:rsidR="00856333" w:rsidRPr="00A03313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0A935" w14:textId="77777777" w:rsidR="00C85456" w:rsidRDefault="00C85456" w:rsidP="001D784B">
      <w:pPr>
        <w:spacing w:before="0" w:after="0" w:line="240" w:lineRule="auto"/>
      </w:pPr>
      <w:r>
        <w:separator/>
      </w:r>
    </w:p>
  </w:endnote>
  <w:endnote w:type="continuationSeparator" w:id="0">
    <w:p w14:paraId="0FD90712" w14:textId="77777777" w:rsidR="00C85456" w:rsidRDefault="00C85456" w:rsidP="001D78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EB101" w14:textId="77777777" w:rsidR="00C85456" w:rsidRDefault="00C85456" w:rsidP="001D784B">
      <w:pPr>
        <w:spacing w:before="0" w:after="0" w:line="240" w:lineRule="auto"/>
      </w:pPr>
      <w:r>
        <w:separator/>
      </w:r>
    </w:p>
  </w:footnote>
  <w:footnote w:type="continuationSeparator" w:id="0">
    <w:p w14:paraId="68095B74" w14:textId="77777777" w:rsidR="00C85456" w:rsidRDefault="00C85456" w:rsidP="001D784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CA4"/>
    <w:multiLevelType w:val="hybridMultilevel"/>
    <w:tmpl w:val="69625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35F7"/>
    <w:multiLevelType w:val="hybridMultilevel"/>
    <w:tmpl w:val="E078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6053F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50DDF"/>
    <w:multiLevelType w:val="hybridMultilevel"/>
    <w:tmpl w:val="BE78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4852"/>
    <w:multiLevelType w:val="hybridMultilevel"/>
    <w:tmpl w:val="61BCC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63778"/>
    <w:multiLevelType w:val="hybridMultilevel"/>
    <w:tmpl w:val="7BEC9240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262479A3"/>
    <w:multiLevelType w:val="hybridMultilevel"/>
    <w:tmpl w:val="7000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556DE"/>
    <w:multiLevelType w:val="hybridMultilevel"/>
    <w:tmpl w:val="AE4E5B1A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323A106B"/>
    <w:multiLevelType w:val="hybridMultilevel"/>
    <w:tmpl w:val="3ACE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57D0F"/>
    <w:multiLevelType w:val="hybridMultilevel"/>
    <w:tmpl w:val="CF3A9A38"/>
    <w:lvl w:ilvl="0" w:tplc="E15E6A3C">
      <w:start w:val="1"/>
      <w:numFmt w:val="bullet"/>
      <w:pStyle w:val="Table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25E71"/>
    <w:multiLevelType w:val="hybridMultilevel"/>
    <w:tmpl w:val="656AFD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6E6AE6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64BD5"/>
    <w:multiLevelType w:val="hybridMultilevel"/>
    <w:tmpl w:val="F75C2380"/>
    <w:lvl w:ilvl="0" w:tplc="08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02B60"/>
    <w:multiLevelType w:val="hybridMultilevel"/>
    <w:tmpl w:val="71D2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148FC"/>
    <w:multiLevelType w:val="hybridMultilevel"/>
    <w:tmpl w:val="748CA358"/>
    <w:lvl w:ilvl="0" w:tplc="BACCD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D0569"/>
    <w:multiLevelType w:val="hybridMultilevel"/>
    <w:tmpl w:val="8E12ACC8"/>
    <w:lvl w:ilvl="0" w:tplc="04090005">
      <w:start w:val="1"/>
      <w:numFmt w:val="bullet"/>
      <w:lvlText w:val=""/>
      <w:lvlJc w:val="left"/>
      <w:pPr>
        <w:tabs>
          <w:tab w:val="num" w:pos="764"/>
        </w:tabs>
        <w:ind w:left="76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226D57"/>
    <w:multiLevelType w:val="hybridMultilevel"/>
    <w:tmpl w:val="EBA0DC78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12"/>
  </w:num>
  <w:num w:numId="5">
    <w:abstractNumId w:val="19"/>
  </w:num>
  <w:num w:numId="6">
    <w:abstractNumId w:val="22"/>
  </w:num>
  <w:num w:numId="7">
    <w:abstractNumId w:val="18"/>
  </w:num>
  <w:num w:numId="8">
    <w:abstractNumId w:val="14"/>
  </w:num>
  <w:num w:numId="9">
    <w:abstractNumId w:val="21"/>
  </w:num>
  <w:num w:numId="10">
    <w:abstractNumId w:val="15"/>
  </w:num>
  <w:num w:numId="11">
    <w:abstractNumId w:val="9"/>
  </w:num>
  <w:num w:numId="12">
    <w:abstractNumId w:val="3"/>
  </w:num>
  <w:num w:numId="13">
    <w:abstractNumId w:val="2"/>
  </w:num>
  <w:num w:numId="1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8"/>
  </w:num>
  <w:num w:numId="18">
    <w:abstractNumId w:val="20"/>
  </w:num>
  <w:num w:numId="19">
    <w:abstractNumId w:val="4"/>
  </w:num>
  <w:num w:numId="20">
    <w:abstractNumId w:val="11"/>
  </w:num>
  <w:num w:numId="21">
    <w:abstractNumId w:val="7"/>
  </w:num>
  <w:num w:numId="22">
    <w:abstractNumId w:val="0"/>
  </w:num>
  <w:num w:numId="23">
    <w:abstractNumId w:val="5"/>
  </w:num>
  <w:num w:numId="24">
    <w:abstractNumId w:val="10"/>
  </w:num>
  <w:num w:numId="25">
    <w:abstractNumId w:val="2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36"/>
    <w:rsid w:val="000246EA"/>
    <w:rsid w:val="00045A5D"/>
    <w:rsid w:val="00055FB3"/>
    <w:rsid w:val="000561AF"/>
    <w:rsid w:val="00062AD3"/>
    <w:rsid w:val="000671C5"/>
    <w:rsid w:val="00083491"/>
    <w:rsid w:val="000C78A5"/>
    <w:rsid w:val="000D32A9"/>
    <w:rsid w:val="001058DE"/>
    <w:rsid w:val="001211DC"/>
    <w:rsid w:val="001243A6"/>
    <w:rsid w:val="00130370"/>
    <w:rsid w:val="00142433"/>
    <w:rsid w:val="0015451A"/>
    <w:rsid w:val="0017241B"/>
    <w:rsid w:val="001918C6"/>
    <w:rsid w:val="00194780"/>
    <w:rsid w:val="001A5DAC"/>
    <w:rsid w:val="001C4D97"/>
    <w:rsid w:val="001D784B"/>
    <w:rsid w:val="001F0096"/>
    <w:rsid w:val="00203CC8"/>
    <w:rsid w:val="00215B45"/>
    <w:rsid w:val="002436EF"/>
    <w:rsid w:val="002636E4"/>
    <w:rsid w:val="0028060C"/>
    <w:rsid w:val="002972FD"/>
    <w:rsid w:val="002A3E83"/>
    <w:rsid w:val="002A7296"/>
    <w:rsid w:val="002B09E5"/>
    <w:rsid w:val="002B17F4"/>
    <w:rsid w:val="002D2816"/>
    <w:rsid w:val="002D44B0"/>
    <w:rsid w:val="002F6413"/>
    <w:rsid w:val="002F6D60"/>
    <w:rsid w:val="00315076"/>
    <w:rsid w:val="003303B1"/>
    <w:rsid w:val="00365885"/>
    <w:rsid w:val="00365EA9"/>
    <w:rsid w:val="00381BFF"/>
    <w:rsid w:val="003A057E"/>
    <w:rsid w:val="003A63F8"/>
    <w:rsid w:val="003B7C8B"/>
    <w:rsid w:val="003F2889"/>
    <w:rsid w:val="00420605"/>
    <w:rsid w:val="00425185"/>
    <w:rsid w:val="00461C34"/>
    <w:rsid w:val="00470926"/>
    <w:rsid w:val="0047243F"/>
    <w:rsid w:val="0048474A"/>
    <w:rsid w:val="004B4529"/>
    <w:rsid w:val="004D238C"/>
    <w:rsid w:val="004E51D1"/>
    <w:rsid w:val="004F2967"/>
    <w:rsid w:val="00504C88"/>
    <w:rsid w:val="0051712A"/>
    <w:rsid w:val="00524105"/>
    <w:rsid w:val="00532D43"/>
    <w:rsid w:val="00545D8B"/>
    <w:rsid w:val="00562696"/>
    <w:rsid w:val="005729B2"/>
    <w:rsid w:val="0059158C"/>
    <w:rsid w:val="005D5253"/>
    <w:rsid w:val="005D567F"/>
    <w:rsid w:val="005D77EB"/>
    <w:rsid w:val="005E3377"/>
    <w:rsid w:val="006068F3"/>
    <w:rsid w:val="00606CB9"/>
    <w:rsid w:val="00641208"/>
    <w:rsid w:val="006555FC"/>
    <w:rsid w:val="0066117B"/>
    <w:rsid w:val="00694E29"/>
    <w:rsid w:val="006C778F"/>
    <w:rsid w:val="006D3D16"/>
    <w:rsid w:val="006E5165"/>
    <w:rsid w:val="006F7B4E"/>
    <w:rsid w:val="00706ABF"/>
    <w:rsid w:val="00713DE5"/>
    <w:rsid w:val="00733C65"/>
    <w:rsid w:val="00760321"/>
    <w:rsid w:val="007703E5"/>
    <w:rsid w:val="007860AC"/>
    <w:rsid w:val="00792DA5"/>
    <w:rsid w:val="007B0F0B"/>
    <w:rsid w:val="007B4876"/>
    <w:rsid w:val="007C35B5"/>
    <w:rsid w:val="007E70AC"/>
    <w:rsid w:val="007F6385"/>
    <w:rsid w:val="008165CE"/>
    <w:rsid w:val="008312AB"/>
    <w:rsid w:val="00854F81"/>
    <w:rsid w:val="00856333"/>
    <w:rsid w:val="00864960"/>
    <w:rsid w:val="00873A3E"/>
    <w:rsid w:val="00896403"/>
    <w:rsid w:val="008D653C"/>
    <w:rsid w:val="009133E1"/>
    <w:rsid w:val="00913DE0"/>
    <w:rsid w:val="00914EC1"/>
    <w:rsid w:val="00926167"/>
    <w:rsid w:val="009337DC"/>
    <w:rsid w:val="00946EC0"/>
    <w:rsid w:val="009528E9"/>
    <w:rsid w:val="009542F9"/>
    <w:rsid w:val="009725EF"/>
    <w:rsid w:val="00985C1E"/>
    <w:rsid w:val="00985EA2"/>
    <w:rsid w:val="009A76C8"/>
    <w:rsid w:val="009B4436"/>
    <w:rsid w:val="009D0059"/>
    <w:rsid w:val="009F0D22"/>
    <w:rsid w:val="009F14EA"/>
    <w:rsid w:val="009F2958"/>
    <w:rsid w:val="009F3B39"/>
    <w:rsid w:val="009F79C8"/>
    <w:rsid w:val="00A03313"/>
    <w:rsid w:val="00A13DA2"/>
    <w:rsid w:val="00A1582C"/>
    <w:rsid w:val="00A212FC"/>
    <w:rsid w:val="00A34C4E"/>
    <w:rsid w:val="00A62900"/>
    <w:rsid w:val="00A73EFB"/>
    <w:rsid w:val="00AB3674"/>
    <w:rsid w:val="00AD0F31"/>
    <w:rsid w:val="00AF16CD"/>
    <w:rsid w:val="00B34E7A"/>
    <w:rsid w:val="00B508D4"/>
    <w:rsid w:val="00BB17F5"/>
    <w:rsid w:val="00BE76CE"/>
    <w:rsid w:val="00BF0E24"/>
    <w:rsid w:val="00BF6970"/>
    <w:rsid w:val="00C54FB5"/>
    <w:rsid w:val="00C85456"/>
    <w:rsid w:val="00CA4EDD"/>
    <w:rsid w:val="00CB6DD0"/>
    <w:rsid w:val="00CB7391"/>
    <w:rsid w:val="00CC3D9B"/>
    <w:rsid w:val="00CD4824"/>
    <w:rsid w:val="00D03EF6"/>
    <w:rsid w:val="00D164E5"/>
    <w:rsid w:val="00D24B4E"/>
    <w:rsid w:val="00D35438"/>
    <w:rsid w:val="00D35607"/>
    <w:rsid w:val="00D35CCD"/>
    <w:rsid w:val="00D51AE4"/>
    <w:rsid w:val="00D8257E"/>
    <w:rsid w:val="00D9534A"/>
    <w:rsid w:val="00DA78BE"/>
    <w:rsid w:val="00DB5A85"/>
    <w:rsid w:val="00DB6B2A"/>
    <w:rsid w:val="00DD1D07"/>
    <w:rsid w:val="00DD6D06"/>
    <w:rsid w:val="00DE2EAE"/>
    <w:rsid w:val="00E31A45"/>
    <w:rsid w:val="00E32938"/>
    <w:rsid w:val="00E45810"/>
    <w:rsid w:val="00E62DA0"/>
    <w:rsid w:val="00E93F7B"/>
    <w:rsid w:val="00EC52AE"/>
    <w:rsid w:val="00EC5E82"/>
    <w:rsid w:val="00ED023E"/>
    <w:rsid w:val="00ED5932"/>
    <w:rsid w:val="00EF0BDA"/>
    <w:rsid w:val="00F24438"/>
    <w:rsid w:val="00F305F4"/>
    <w:rsid w:val="00F30657"/>
    <w:rsid w:val="00F6053C"/>
    <w:rsid w:val="00F6496C"/>
    <w:rsid w:val="00F90FEF"/>
    <w:rsid w:val="00FA061F"/>
    <w:rsid w:val="00FA10E0"/>
    <w:rsid w:val="00FA7B5B"/>
    <w:rsid w:val="00FB1BFE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3565"/>
  <w15:chartTrackingRefBased/>
  <w15:docId w15:val="{6A1C3FB5-AC58-4A25-A8F8-647030D7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MS PMincho" w:hAnsi="Century Schoolbook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Palatino Linotype" w:eastAsia="Verdana" w:hAnsi="Palatino Linotyp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Palatino Linotype" w:eastAsia="Verdana" w:hAnsi="Palatino Linotype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Palatino Linotype" w:eastAsia="Verdana" w:hAnsi="Palatino Linotype" w:cs="Times New Roman"/>
        <w:b/>
        <w:bCs/>
      </w:rPr>
    </w:tblStylePr>
    <w:tblStylePr w:type="lastCol">
      <w:rPr>
        <w:rFonts w:ascii="Palatino Linotype" w:eastAsia="Verdana" w:hAnsi="Palatino Linotyp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36E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436E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436E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TableBullet">
    <w:name w:val="Table_Bullet"/>
    <w:rsid w:val="00E31A45"/>
    <w:pPr>
      <w:numPr>
        <w:numId w:val="14"/>
      </w:numPr>
      <w:spacing w:before="60" w:after="60"/>
    </w:pPr>
    <w:rPr>
      <w:rFonts w:ascii="Verdana" w:eastAsia="Times New Roman" w:hAnsi="Verdana"/>
      <w:sz w:val="16"/>
      <w:szCs w:val="24"/>
      <w:lang w:val="en-US" w:eastAsia="en-US"/>
    </w:rPr>
  </w:style>
  <w:style w:type="paragraph" w:customStyle="1" w:styleId="Datatesto">
    <w:name w:val="Data_testo"/>
    <w:basedOn w:val="Normal"/>
    <w:rsid w:val="007B0F0B"/>
    <w:pPr>
      <w:tabs>
        <w:tab w:val="left" w:pos="993"/>
      </w:tabs>
      <w:spacing w:before="0" w:after="120" w:line="240" w:lineRule="auto"/>
      <w:ind w:left="993" w:hanging="993"/>
      <w:jc w:val="left"/>
    </w:pPr>
    <w:rPr>
      <w:rFonts w:ascii="Times New Roman" w:eastAsia="Times New Roman" w:hAnsi="Times New Roman"/>
      <w:sz w:val="22"/>
      <w:szCs w:val="22"/>
      <w:lang w:bidi="ar-SA"/>
    </w:rPr>
  </w:style>
  <w:style w:type="paragraph" w:customStyle="1" w:styleId="Normalleftandrighttabbed">
    <w:name w:val="Normal left and right tabbed"/>
    <w:basedOn w:val="Normal"/>
    <w:qFormat/>
    <w:rsid w:val="007B0F0B"/>
    <w:pPr>
      <w:tabs>
        <w:tab w:val="right" w:pos="9360"/>
      </w:tabs>
      <w:spacing w:before="0" w:after="0" w:line="240" w:lineRule="auto"/>
      <w:jc w:val="left"/>
    </w:pPr>
    <w:rPr>
      <w:rFonts w:ascii="Cambria" w:eastAsia="Times New Roman" w:hAnsi="Cambria"/>
      <w:sz w:val="22"/>
      <w:szCs w:val="22"/>
      <w:lang w:bidi="ar-SA"/>
    </w:rPr>
  </w:style>
  <w:style w:type="character" w:styleId="UnresolvedMention">
    <w:name w:val="Unresolved Mention"/>
    <w:uiPriority w:val="99"/>
    <w:semiHidden/>
    <w:unhideWhenUsed/>
    <w:rsid w:val="001C4D97"/>
    <w:rPr>
      <w:color w:val="808080"/>
      <w:shd w:val="clear" w:color="auto" w:fill="E6E6E6"/>
    </w:rPr>
  </w:style>
  <w:style w:type="paragraph" w:customStyle="1" w:styleId="Normal1">
    <w:name w:val="Normal1"/>
    <w:rsid w:val="0059158C"/>
    <w:rPr>
      <w:rFonts w:ascii="Times New Roman" w:eastAsia="Times New Roman" w:hAnsi="Times New Roman"/>
      <w:color w:val="00000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D78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4B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1D784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4B"/>
    <w:rPr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vigneshsmar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vignesh5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un\Application%20Data\Microsoft\Templates\300006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17F2-26AA-433F-A2C2-47D9EB9DF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30000607</Template>
  <TotalTime>39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http://bit.ly/infoworld</vt:lpstr>
      <vt:lpstr/>
    </vt:vector>
  </TitlesOfParts>
  <Company>HP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>Resume</dc:subject>
  <dc:creator>http://bit.ly/infoworld</dc:creator>
  <cp:keywords>cv</cp:keywords>
  <cp:lastModifiedBy>vignesh</cp:lastModifiedBy>
  <cp:revision>15</cp:revision>
  <dcterms:created xsi:type="dcterms:W3CDTF">2018-03-19T09:14:00Z</dcterms:created>
  <dcterms:modified xsi:type="dcterms:W3CDTF">2018-09-17T12:34:00Z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